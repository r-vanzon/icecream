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E7A820" w14:textId="4976AC61" w:rsidR="004E3087" w:rsidRPr="00CF53E7" w:rsidRDefault="004E3087" w:rsidP="00C47D4A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Docent: </w:t>
      </w:r>
      <w:r w:rsidR="00967630">
        <w:rPr>
          <w:rFonts w:eastAsia="Times New Roman" w:cs="Arial"/>
          <w:b/>
          <w:bCs/>
          <w:sz w:val="32"/>
          <w:szCs w:val="32"/>
          <w:lang w:eastAsia="nl-NL"/>
        </w:rPr>
        <w:t>M. Auerbach /</w:t>
      </w:r>
      <w:r w:rsidR="00B9576A"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 P. Thong / J. de Jong</w:t>
      </w: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 / R. Springer / </w:t>
      </w:r>
      <w:r w:rsidR="00967630">
        <w:rPr>
          <w:rFonts w:eastAsia="Times New Roman" w:cs="Arial"/>
          <w:b/>
          <w:bCs/>
          <w:sz w:val="32"/>
          <w:szCs w:val="32"/>
          <w:lang w:eastAsia="nl-NL"/>
        </w:rPr>
        <w:t xml:space="preserve">M. van der Linden / Z. Willems / H. Kool / </w:t>
      </w: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>S. Bechoe</w:t>
      </w:r>
    </w:p>
    <w:p w14:paraId="7A29AC90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</w:p>
    <w:p w14:paraId="2BCE0175" w14:textId="3422D28A" w:rsidR="004E3087" w:rsidRPr="00CF53E7" w:rsidRDefault="004E3087" w:rsidP="004E3087">
      <w:pPr>
        <w:spacing w:after="0" w:line="240" w:lineRule="auto"/>
        <w:rPr>
          <w:rFonts w:eastAsia="Times New Roman" w:cs="Arial"/>
          <w:b/>
          <w:bCs/>
          <w:sz w:val="32"/>
          <w:szCs w:val="32"/>
          <w:lang w:eastAsia="nl-NL"/>
        </w:rPr>
      </w:pPr>
      <w:r w:rsidRPr="00CF53E7">
        <w:rPr>
          <w:rFonts w:eastAsia="Times New Roman" w:cs="Arial"/>
          <w:b/>
          <w:bCs/>
          <w:sz w:val="32"/>
          <w:szCs w:val="32"/>
          <w:lang w:eastAsia="nl-NL"/>
        </w:rPr>
        <w:t xml:space="preserve">Toets: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1616129499"/>
          <w:placeholder>
            <w:docPart w:val="F4C2367EC8E8442F9013336EE5BB4222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Bootstrap</w:t>
          </w:r>
          <w:r w:rsidR="004A74A4">
            <w:rPr>
              <w:rFonts w:eastAsia="Times New Roman" w:cs="Arial"/>
              <w:b/>
              <w:sz w:val="32"/>
              <w:szCs w:val="32"/>
              <w:lang w:eastAsia="nl-NL"/>
            </w:rPr>
            <w:t xml:space="preserve">, </w:t>
          </w:r>
          <w:r w:rsidR="00A40B86">
            <w:rPr>
              <w:rFonts w:eastAsia="Times New Roman" w:cs="Arial"/>
              <w:b/>
              <w:sz w:val="32"/>
              <w:szCs w:val="32"/>
              <w:lang w:eastAsia="nl-NL"/>
            </w:rPr>
            <w:t xml:space="preserve">Ice </w:t>
          </w:r>
          <w:proofErr w:type="spellStart"/>
          <w:r w:rsidR="00A40B86">
            <w:rPr>
              <w:rFonts w:eastAsia="Times New Roman" w:cs="Arial"/>
              <w:b/>
              <w:sz w:val="32"/>
              <w:szCs w:val="32"/>
              <w:lang w:eastAsia="nl-NL"/>
            </w:rPr>
            <w:t>Ijscream</w:t>
          </w:r>
          <w:proofErr w:type="spellEnd"/>
        </w:sdtContent>
      </w:sdt>
    </w:p>
    <w:p w14:paraId="191AA3C6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2E09943C" w14:textId="18A98D5F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Periode: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748455901"/>
          <w:placeholder>
            <w:docPart w:val="BC5626596B164B17BB439FCE6DB1A7C0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2</w:t>
          </w:r>
        </w:sdtContent>
      </w:sdt>
    </w:p>
    <w:p w14:paraId="4088893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51046DB3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Cohort: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68121121"/>
          <w:placeholder>
            <w:docPart w:val="73E0266286FC4690AA035EDE493CCF99"/>
          </w:placeholder>
        </w:sdtPr>
        <w:sdtEndPr/>
        <w:sdtContent>
          <w:r w:rsidR="00967630">
            <w:rPr>
              <w:rFonts w:eastAsia="Times New Roman" w:cs="Arial"/>
              <w:b/>
              <w:sz w:val="32"/>
              <w:szCs w:val="32"/>
              <w:lang w:eastAsia="nl-NL"/>
            </w:rPr>
            <w:t>2020</w:t>
          </w:r>
        </w:sdtContent>
      </w:sdt>
    </w:p>
    <w:p w14:paraId="31F155C1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12738BE8" w14:textId="1E0859B1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>Datum:</w:t>
      </w:r>
      <w:r w:rsidR="00583EC3">
        <w:rPr>
          <w:rFonts w:eastAsia="Times New Roman" w:cs="Arial"/>
          <w:b/>
          <w:sz w:val="32"/>
          <w:szCs w:val="32"/>
          <w:lang w:eastAsia="nl-NL"/>
        </w:rPr>
        <w:t xml:space="preserve">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990127475"/>
          <w:placeholder>
            <w:docPart w:val="DD39D2809BA34EC990F1C0BC83AEBE66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12</w:t>
          </w:r>
          <w:r w:rsidR="00006CFA">
            <w:rPr>
              <w:rFonts w:eastAsia="Times New Roman" w:cs="Arial"/>
              <w:b/>
              <w:sz w:val="32"/>
              <w:szCs w:val="32"/>
              <w:lang w:eastAsia="nl-NL"/>
            </w:rPr>
            <w:t>-</w:t>
          </w:r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02</w:t>
          </w:r>
          <w:r w:rsidR="00006CFA">
            <w:rPr>
              <w:rFonts w:eastAsia="Times New Roman" w:cs="Arial"/>
              <w:b/>
              <w:sz w:val="32"/>
              <w:szCs w:val="32"/>
              <w:lang w:eastAsia="nl-NL"/>
            </w:rPr>
            <w:t>-202</w:t>
          </w:r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</w:t>
          </w:r>
        </w:sdtContent>
      </w:sdt>
      <w:r w:rsidR="00583EC3" w:rsidRPr="00CF53E7">
        <w:rPr>
          <w:rFonts w:eastAsia="Times New Roman" w:cs="Arial"/>
          <w:b/>
          <w:sz w:val="32"/>
          <w:szCs w:val="32"/>
          <w:lang w:eastAsia="nl-NL"/>
        </w:rPr>
        <w:t xml:space="preserve"> </w:t>
      </w:r>
    </w:p>
    <w:p w14:paraId="75CAFEFF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07A573ED" w14:textId="0A052C8C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Tijd: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1079827260"/>
          <w:placeholder>
            <w:docPart w:val="AC2B06B202A8469FB07979FBCBF6D344"/>
          </w:placeholder>
        </w:sdtPr>
        <w:sdtEndPr/>
        <w:sdtContent>
          <w:r w:rsidR="009D4A2A">
            <w:rPr>
              <w:rFonts w:eastAsia="Times New Roman" w:cs="Arial"/>
              <w:b/>
              <w:sz w:val="32"/>
              <w:szCs w:val="32"/>
              <w:lang w:eastAsia="nl-NL"/>
            </w:rPr>
            <w:t>120</w:t>
          </w:r>
          <w:r w:rsidR="00967630">
            <w:rPr>
              <w:rFonts w:eastAsia="Times New Roman" w:cs="Arial"/>
              <w:b/>
              <w:sz w:val="32"/>
              <w:szCs w:val="32"/>
              <w:lang w:eastAsia="nl-NL"/>
            </w:rPr>
            <w:t xml:space="preserve"> minuten</w:t>
          </w:r>
        </w:sdtContent>
      </w:sdt>
    </w:p>
    <w:p w14:paraId="715D052A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</w:p>
    <w:p w14:paraId="189C13B2" w14:textId="1D06C5E8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Aantal opgaven: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-762383859"/>
          <w:placeholder>
            <w:docPart w:val="1625F55D46364A7BA64B74C726BAE2E2"/>
          </w:placeholder>
        </w:sdtPr>
        <w:sdtEndPr/>
        <w:sdtContent>
          <w:r w:rsidR="008F1B05">
            <w:rPr>
              <w:rFonts w:eastAsia="Times New Roman" w:cs="Arial"/>
              <w:b/>
              <w:sz w:val="32"/>
              <w:szCs w:val="32"/>
              <w:lang w:eastAsia="nl-NL"/>
            </w:rPr>
            <w:t>4</w:t>
          </w:r>
        </w:sdtContent>
      </w:sdt>
    </w:p>
    <w:p w14:paraId="36AC5BD2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bookmarkStart w:id="0" w:name="_Hlk495403734"/>
    </w:p>
    <w:p w14:paraId="0D4B5E0F" w14:textId="50467F80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32"/>
          <w:szCs w:val="32"/>
          <w:lang w:eastAsia="nl-NL"/>
        </w:rPr>
      </w:pPr>
      <w:r w:rsidRPr="00CF53E7">
        <w:rPr>
          <w:rFonts w:eastAsia="Times New Roman" w:cs="Arial"/>
          <w:b/>
          <w:sz w:val="32"/>
          <w:szCs w:val="32"/>
          <w:lang w:eastAsia="nl-NL"/>
        </w:rPr>
        <w:t>Te behalen punten</w:t>
      </w:r>
      <w:bookmarkEnd w:id="0"/>
      <w:r w:rsidRPr="00CF53E7">
        <w:rPr>
          <w:rFonts w:eastAsia="Times New Roman" w:cs="Arial"/>
          <w:b/>
          <w:sz w:val="32"/>
          <w:szCs w:val="32"/>
          <w:lang w:eastAsia="nl-NL"/>
        </w:rPr>
        <w:t xml:space="preserve">: </w:t>
      </w:r>
      <w:sdt>
        <w:sdtPr>
          <w:rPr>
            <w:rFonts w:eastAsia="Times New Roman" w:cs="Arial"/>
            <w:b/>
            <w:sz w:val="32"/>
            <w:szCs w:val="32"/>
            <w:lang w:eastAsia="nl-NL"/>
          </w:rPr>
          <w:id w:val="1867095728"/>
          <w:placeholder>
            <w:docPart w:val="90E7B406AD7546258CCAB299A8A56813"/>
          </w:placeholder>
        </w:sdtPr>
        <w:sdtEndPr/>
        <w:sdtContent>
          <w:r w:rsidR="008F1B05">
            <w:rPr>
              <w:rFonts w:eastAsia="Times New Roman" w:cs="Arial"/>
              <w:b/>
              <w:sz w:val="32"/>
              <w:szCs w:val="32"/>
              <w:lang w:eastAsia="nl-NL"/>
            </w:rPr>
            <w:t>32</w:t>
          </w:r>
        </w:sdtContent>
      </w:sdt>
    </w:p>
    <w:p w14:paraId="1F6425F7" w14:textId="77777777" w:rsidR="004E3087" w:rsidRPr="00CF53E7" w:rsidRDefault="004E3087" w:rsidP="00B9576A">
      <w:pPr>
        <w:spacing w:after="0" w:line="240" w:lineRule="auto"/>
        <w:rPr>
          <w:rFonts w:eastAsia="Times New Roman" w:cs="Arial"/>
          <w:sz w:val="28"/>
          <w:szCs w:val="28"/>
          <w:lang w:eastAsia="nl-NL"/>
        </w:rPr>
      </w:pPr>
    </w:p>
    <w:p w14:paraId="6011374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b/>
          <w:sz w:val="28"/>
          <w:szCs w:val="28"/>
          <w:lang w:eastAsia="nl-NL"/>
        </w:rPr>
      </w:pPr>
    </w:p>
    <w:p w14:paraId="0F8210EF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lang w:eastAsia="nl-NL"/>
        </w:rPr>
      </w:pPr>
      <w:r w:rsidRPr="00CF53E7">
        <w:rPr>
          <w:rFonts w:eastAsia="Times New Roman" w:cs="Arial"/>
          <w:b/>
          <w:sz w:val="28"/>
          <w:szCs w:val="28"/>
          <w:lang w:eastAsia="nl-NL"/>
        </w:rPr>
        <w:t>Onduidelijke of onleesbare antwoorden worden FOUT gerekend.</w:t>
      </w:r>
    </w:p>
    <w:p w14:paraId="0BD0638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</w:p>
    <w:p w14:paraId="54866564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Voornaam:</w:t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</w:p>
    <w:p w14:paraId="42EC8E23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</w:p>
    <w:p w14:paraId="0815A245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Achternaam:</w:t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  <w:r w:rsidRPr="00CF53E7">
        <w:rPr>
          <w:rFonts w:eastAsia="Times New Roman" w:cs="Arial"/>
          <w:sz w:val="24"/>
          <w:lang w:eastAsia="nl-NL"/>
        </w:rPr>
        <w:tab/>
      </w:r>
    </w:p>
    <w:p w14:paraId="40FEE478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p w14:paraId="0D8F9A4D" w14:textId="77777777" w:rsidR="004E3087" w:rsidRPr="00CF53E7" w:rsidRDefault="004E3087" w:rsidP="004E3087">
      <w:pPr>
        <w:spacing w:after="0" w:line="240" w:lineRule="auto"/>
        <w:rPr>
          <w:rFonts w:eastAsia="Times New Roman" w:cs="Arial"/>
          <w:sz w:val="24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Klas:</w:t>
      </w:r>
      <w:r w:rsidRPr="00CF53E7">
        <w:rPr>
          <w:rFonts w:eastAsia="Times New Roman" w:cs="Arial"/>
          <w:sz w:val="24"/>
          <w:lang w:eastAsia="nl-NL"/>
        </w:rPr>
        <w:tab/>
      </w:r>
      <w:r w:rsidRPr="00CF53E7">
        <w:rPr>
          <w:rFonts w:eastAsia="Times New Roman" w:cs="Arial"/>
          <w:sz w:val="24"/>
          <w:lang w:eastAsia="nl-NL"/>
        </w:rPr>
        <w:tab/>
        <w:t xml:space="preserve">    _________________________________</w:t>
      </w:r>
      <w:r w:rsidRPr="00CF53E7">
        <w:rPr>
          <w:rFonts w:eastAsia="Times New Roman" w:cs="Arial"/>
          <w:sz w:val="24"/>
          <w:lang w:eastAsia="nl-NL"/>
        </w:rPr>
        <w:tab/>
      </w:r>
      <w:r w:rsidRPr="00CF53E7">
        <w:rPr>
          <w:rFonts w:eastAsia="Times New Roman" w:cs="Arial"/>
          <w:sz w:val="24"/>
          <w:lang w:eastAsia="nl-NL"/>
        </w:rPr>
        <w:tab/>
      </w:r>
    </w:p>
    <w:p w14:paraId="591F331E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tbl>
      <w:tblPr>
        <w:tblStyle w:val="Tabelraster1"/>
        <w:tblpPr w:leftFromText="141" w:rightFromText="141" w:vertAnchor="text" w:horzAnchor="page" w:tblpX="3222" w:tblpY="36"/>
        <w:tblW w:w="0" w:type="auto"/>
        <w:tblLook w:val="04A0" w:firstRow="1" w:lastRow="0" w:firstColumn="1" w:lastColumn="0" w:noHBand="0" w:noVBand="1"/>
      </w:tblPr>
      <w:tblGrid>
        <w:gridCol w:w="1384"/>
      </w:tblGrid>
      <w:tr w:rsidR="004E3087" w:rsidRPr="00CF53E7" w14:paraId="169FF9D0" w14:textId="77777777" w:rsidTr="00B9576A">
        <w:trPr>
          <w:trHeight w:val="644"/>
        </w:trPr>
        <w:tc>
          <w:tcPr>
            <w:tcW w:w="1384" w:type="dxa"/>
          </w:tcPr>
          <w:p w14:paraId="1CF8FA1D" w14:textId="77777777" w:rsidR="004E3087" w:rsidRPr="00CF53E7" w:rsidRDefault="004E3087" w:rsidP="00B9576A">
            <w:pPr>
              <w:ind w:firstLine="360"/>
              <w:rPr>
                <w:rFonts w:asciiTheme="minorHAnsi" w:hAnsiTheme="minorHAnsi" w:cs="Arial"/>
              </w:rPr>
            </w:pPr>
          </w:p>
        </w:tc>
      </w:tr>
    </w:tbl>
    <w:p w14:paraId="123F5AC9" w14:textId="77777777" w:rsidR="004E3087" w:rsidRPr="00CF53E7" w:rsidRDefault="004E3087" w:rsidP="004E3087">
      <w:pPr>
        <w:spacing w:after="0" w:line="240" w:lineRule="auto"/>
        <w:ind w:firstLine="360"/>
        <w:rPr>
          <w:rFonts w:eastAsia="Times New Roman" w:cs="Arial"/>
          <w:sz w:val="24"/>
          <w:lang w:eastAsia="nl-NL"/>
        </w:rPr>
      </w:pPr>
    </w:p>
    <w:p w14:paraId="238A89AB" w14:textId="77777777" w:rsidR="004E3087" w:rsidRPr="00A33705" w:rsidRDefault="004E3087" w:rsidP="004E3087">
      <w:pPr>
        <w:spacing w:after="0" w:line="240" w:lineRule="auto"/>
        <w:rPr>
          <w:rFonts w:ascii="Arial" w:eastAsia="Times New Roman" w:hAnsi="Arial" w:cs="Arial"/>
          <w:lang w:eastAsia="nl-NL"/>
        </w:rPr>
      </w:pPr>
      <w:r w:rsidRPr="00CF53E7">
        <w:rPr>
          <w:rFonts w:eastAsia="Times New Roman" w:cs="Arial"/>
          <w:sz w:val="24"/>
          <w:lang w:eastAsia="nl-NL"/>
        </w:rPr>
        <w:t>Cijfer:</w:t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CF53E7">
        <w:rPr>
          <w:rFonts w:eastAsia="Times New Roman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  <w:r w:rsidRPr="00A33705">
        <w:rPr>
          <w:rFonts w:ascii="Arial" w:eastAsia="Times New Roman" w:hAnsi="Arial" w:cs="Arial"/>
          <w:lang w:eastAsia="nl-NL"/>
        </w:rPr>
        <w:tab/>
      </w:r>
    </w:p>
    <w:p w14:paraId="60739FD7" w14:textId="6B4A2CAE" w:rsidR="00B16487" w:rsidRPr="004E3087" w:rsidRDefault="00B9576A" w:rsidP="00B16487">
      <w:pPr>
        <w:pStyle w:val="Titel"/>
      </w:pPr>
      <w:r>
        <w:br w:type="column"/>
      </w:r>
      <w:r w:rsidR="00B16487">
        <w:lastRenderedPageBreak/>
        <w:t xml:space="preserve">DEEL 2: </w:t>
      </w:r>
      <w:sdt>
        <w:sdtPr>
          <w:rPr>
            <w:b/>
          </w:rPr>
          <w:id w:val="-11071401"/>
          <w:placeholder>
            <w:docPart w:val="62D21385D49C404185AEC41D47C3C2C9"/>
          </w:placeholder>
        </w:sdtPr>
        <w:sdtEndPr/>
        <w:sdtContent>
          <w:r w:rsidR="00D3359F">
            <w:rPr>
              <w:b/>
            </w:rPr>
            <w:t>Praktijk</w:t>
          </w:r>
        </w:sdtContent>
      </w:sdt>
    </w:p>
    <w:p w14:paraId="34FD5C09" w14:textId="77777777" w:rsidR="00922535" w:rsidRDefault="00922535" w:rsidP="00922535">
      <w:r>
        <w:t>Open het document, in dit document staan een aantal commentaarregels met instructies. Zorg ervoor dat je de juiste bootstrap classes en elementen gebruikt.</w:t>
      </w:r>
    </w:p>
    <w:p w14:paraId="76C0A1E1" w14:textId="77777777" w:rsidR="00922535" w:rsidRDefault="00922535" w:rsidP="00922535">
      <w:r>
        <w:t xml:space="preserve">Let op: De teksten van de website staan in de </w:t>
      </w:r>
      <w:proofErr w:type="spellStart"/>
      <w:r>
        <w:t>Readme</w:t>
      </w:r>
      <w:proofErr w:type="spellEnd"/>
      <w:r>
        <w:t>. De teksten moeten hetzelfde zijn als de teksten in de screenshots.</w:t>
      </w:r>
    </w:p>
    <w:p w14:paraId="570F220F" w14:textId="77777777" w:rsidR="00922535" w:rsidRDefault="00922535" w:rsidP="00922535">
      <w:r>
        <w:t xml:space="preserve">Deze toets maak door bootstrap classes te gebruiken. Je kan de </w:t>
      </w:r>
      <w:proofErr w:type="spellStart"/>
      <w:r>
        <w:t>css</w:t>
      </w:r>
      <w:proofErr w:type="spellEnd"/>
      <w:r>
        <w:t xml:space="preserve"> file bekijken, maar hier zet je verder niks extra’s in! </w:t>
      </w:r>
    </w:p>
    <w:p w14:paraId="0B20A86C" w14:textId="42C25FC0" w:rsidR="003465EB" w:rsidRDefault="00583A89" w:rsidP="009D4A2A">
      <w:pPr>
        <w:pStyle w:val="Lijstalinea"/>
        <w:numPr>
          <w:ilvl w:val="0"/>
          <w:numId w:val="8"/>
        </w:numPr>
      </w:pPr>
      <w:r>
        <w:t xml:space="preserve">Opdracht 1: </w:t>
      </w:r>
      <w:r w:rsidR="009D4A2A">
        <w:t xml:space="preserve">Je begint met de Home pagina. </w:t>
      </w:r>
      <w:r w:rsidR="00991EE4">
        <w:t xml:space="preserve">Zorg ervoor dat je de juiste </w:t>
      </w:r>
      <w:r w:rsidR="009D4A2A">
        <w:t xml:space="preserve">bootstrap classes en elementen </w:t>
      </w:r>
      <w:r w:rsidR="00991EE4">
        <w:t>gebruikt</w:t>
      </w:r>
      <w:r w:rsidR="00887A61">
        <w:t>.</w:t>
      </w:r>
      <w:r w:rsidR="008F3851">
        <w:t xml:space="preserve"> </w:t>
      </w:r>
      <w:r w:rsidR="003465EB">
        <w:t xml:space="preserve">Maak de pagina responsieve, zodat alles op een mobiel onder elkaar valt. </w:t>
      </w:r>
    </w:p>
    <w:p w14:paraId="5E88E114" w14:textId="3590B29B" w:rsidR="00991EE4" w:rsidRDefault="008F3851" w:rsidP="003465EB">
      <w:pPr>
        <w:pStyle w:val="Lijstalinea"/>
      </w:pPr>
      <w:r>
        <w:t xml:space="preserve">Nadat je de Home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“home pagina”</w:t>
      </w:r>
    </w:p>
    <w:p w14:paraId="469569A0" w14:textId="2FBC120A" w:rsidR="008F3851" w:rsidRDefault="008F3851" w:rsidP="008F3851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5D0CD6BC" w14:textId="773AA28D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 xml:space="preserve">git commit -m “home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1F7AFEF3" w14:textId="3099D1C9" w:rsidR="008F3851" w:rsidRPr="008F3851" w:rsidRDefault="008F3851" w:rsidP="008F3851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4EC7EB1F" w14:textId="7C8623B3" w:rsidR="00B16487" w:rsidRDefault="009855B1" w:rsidP="00922535">
      <w:pPr>
        <w:pStyle w:val="Geenafstand"/>
      </w:pPr>
      <w:r>
        <w:t xml:space="preserve">Als je </w:t>
      </w:r>
      <w:r w:rsidR="009D4A2A">
        <w:t>de instructies volgt</w:t>
      </w:r>
      <w:r>
        <w:t xml:space="preserve"> gaat je </w:t>
      </w:r>
      <w:r w:rsidR="009D4A2A">
        <w:t>home pagina</w:t>
      </w:r>
      <w:r>
        <w:t xml:space="preserve"> er zo uitkomen te zien:</w:t>
      </w:r>
    </w:p>
    <w:p w14:paraId="4114946C" w14:textId="77777777" w:rsidR="00922535" w:rsidRDefault="00922535" w:rsidP="00922535">
      <w:pPr>
        <w:pStyle w:val="Geenafstand"/>
      </w:pPr>
    </w:p>
    <w:p w14:paraId="33A6D06F" w14:textId="47C54E81" w:rsidR="009A2073" w:rsidRDefault="009A2073" w:rsidP="00B16487">
      <w:r>
        <w:rPr>
          <w:noProof/>
        </w:rPr>
        <w:drawing>
          <wp:inline distT="0" distB="0" distL="0" distR="0" wp14:anchorId="776179C2" wp14:editId="70E42C58">
            <wp:extent cx="5360620" cy="4737100"/>
            <wp:effectExtent l="0" t="0" r="0" b="635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98" b="735"/>
                    <a:stretch/>
                  </pic:blipFill>
                  <pic:spPr bwMode="auto">
                    <a:xfrm>
                      <a:off x="0" y="0"/>
                      <a:ext cx="5369941" cy="474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A28DB" w14:textId="69AE9A03" w:rsidR="009A2073" w:rsidRDefault="004140D9" w:rsidP="009A2073">
      <w:pPr>
        <w:pStyle w:val="Lijstalinea"/>
        <w:numPr>
          <w:ilvl w:val="0"/>
          <w:numId w:val="8"/>
        </w:numPr>
      </w:pPr>
      <w:r>
        <w:lastRenderedPageBreak/>
        <w:t xml:space="preserve">Opdracht 2: </w:t>
      </w:r>
      <w:r w:rsidR="009A2073">
        <w:t xml:space="preserve">Menu pagina. Zorg ervoor dat je de juiste bootstrap classes en elementen gebruikt. </w:t>
      </w:r>
    </w:p>
    <w:p w14:paraId="03BE435D" w14:textId="77777777" w:rsidR="009A2073" w:rsidRDefault="009A2073" w:rsidP="009A2073">
      <w:pPr>
        <w:pStyle w:val="Lijstalinea"/>
      </w:pPr>
      <w:r>
        <w:t>Maak de pagina responsieve, zodat alles op een mobiel onder elkaar valt.</w:t>
      </w:r>
    </w:p>
    <w:p w14:paraId="352AE62E" w14:textId="77777777" w:rsidR="009A2073" w:rsidRDefault="009A2073" w:rsidP="009A2073">
      <w:pPr>
        <w:pStyle w:val="Lijstalinea"/>
      </w:pPr>
      <w:r>
        <w:t xml:space="preserve">Nadat je de Menu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“menu pagina”</w:t>
      </w:r>
    </w:p>
    <w:p w14:paraId="49CD50AC" w14:textId="77777777" w:rsidR="009A2073" w:rsidRDefault="009A2073" w:rsidP="009A2073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649CA7C8" w14:textId="77777777" w:rsidR="009A2073" w:rsidRPr="008F3851" w:rsidRDefault="009A2073" w:rsidP="009A2073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>
        <w:rPr>
          <w:lang w:val="en-US"/>
        </w:rPr>
        <w:t>menu</w:t>
      </w:r>
      <w:r w:rsidRPr="008F3851">
        <w:rPr>
          <w:lang w:val="en-US"/>
        </w:rPr>
        <w:t xml:space="preserve">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68DD8091" w14:textId="77777777" w:rsidR="009A2073" w:rsidRPr="008F3851" w:rsidRDefault="009A2073" w:rsidP="009A2073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149A1D82" w14:textId="64A16736" w:rsidR="009A2073" w:rsidRDefault="009A2073" w:rsidP="009A2073">
      <w:r>
        <w:t>Als je de instructies volgt gaat je home pagina er zo uitkomen te zien:</w:t>
      </w:r>
    </w:p>
    <w:p w14:paraId="1F015E7B" w14:textId="77777777" w:rsidR="004864FC" w:rsidRDefault="004864FC" w:rsidP="009A2073"/>
    <w:p w14:paraId="31BC56A0" w14:textId="122DCBB3" w:rsidR="00541B85" w:rsidRDefault="00541B85" w:rsidP="009A2073">
      <w:r>
        <w:rPr>
          <w:noProof/>
        </w:rPr>
        <w:drawing>
          <wp:inline distT="0" distB="0" distL="0" distR="0" wp14:anchorId="01EC4A9A" wp14:editId="50B1447C">
            <wp:extent cx="5760720" cy="4085590"/>
            <wp:effectExtent l="0" t="0" r="0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BF65" w14:textId="3B9D353E" w:rsidR="009A2073" w:rsidRDefault="009A2073" w:rsidP="009A2073"/>
    <w:p w14:paraId="7118F7BC" w14:textId="34C6212F" w:rsidR="009A2073" w:rsidRDefault="009A2073" w:rsidP="009A2073"/>
    <w:p w14:paraId="2FF3E416" w14:textId="3A81FBEE" w:rsidR="009A2073" w:rsidRDefault="009A2073" w:rsidP="009A2073"/>
    <w:p w14:paraId="27AAAE6E" w14:textId="59F28B0D" w:rsidR="009A2073" w:rsidRDefault="009A2073" w:rsidP="009A2073"/>
    <w:p w14:paraId="48CD4A70" w14:textId="77777777" w:rsidR="009A2073" w:rsidRDefault="009A2073" w:rsidP="009A2073"/>
    <w:p w14:paraId="7BA9B215" w14:textId="77777777" w:rsidR="009A2073" w:rsidRDefault="009A2073" w:rsidP="009A2073"/>
    <w:p w14:paraId="0334DB4E" w14:textId="77777777" w:rsidR="009A2073" w:rsidRDefault="009A2073" w:rsidP="009A2073"/>
    <w:p w14:paraId="60FBD71D" w14:textId="5B4DEC98" w:rsidR="009A2073" w:rsidRDefault="00541B85" w:rsidP="009A2073">
      <w:r>
        <w:rPr>
          <w:noProof/>
        </w:rPr>
        <w:lastRenderedPageBreak/>
        <w:drawing>
          <wp:inline distT="0" distB="0" distL="0" distR="0" wp14:anchorId="577A7D33" wp14:editId="30F3510C">
            <wp:extent cx="5760720" cy="2850515"/>
            <wp:effectExtent l="0" t="0" r="0" b="698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57013" w14:textId="2C9AEA00" w:rsidR="009A2073" w:rsidRDefault="009A2073" w:rsidP="009A2073"/>
    <w:p w14:paraId="4E0FCB6E" w14:textId="4EFC1519" w:rsidR="00BE3D18" w:rsidRDefault="00BE3D18" w:rsidP="009A2073"/>
    <w:p w14:paraId="37C24DA1" w14:textId="77777777" w:rsidR="00BE3D18" w:rsidRDefault="00BE3D18" w:rsidP="009A2073"/>
    <w:p w14:paraId="188B81EF" w14:textId="0B8324F9" w:rsidR="009A2073" w:rsidRDefault="00541B85" w:rsidP="009A2073">
      <w:r>
        <w:rPr>
          <w:noProof/>
        </w:rPr>
        <w:drawing>
          <wp:inline distT="0" distB="0" distL="0" distR="0" wp14:anchorId="412E0B7F" wp14:editId="107BF4F3">
            <wp:extent cx="5760720" cy="308737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24D1" w14:textId="12AE348D" w:rsidR="009A2073" w:rsidRDefault="009A2073" w:rsidP="009A2073">
      <w:pPr>
        <w:pStyle w:val="Lijstalinea"/>
      </w:pPr>
    </w:p>
    <w:p w14:paraId="4022CC1B" w14:textId="11FCFB35" w:rsidR="00BE3D18" w:rsidRDefault="00BE3D18" w:rsidP="009A2073">
      <w:pPr>
        <w:pStyle w:val="Lijstalinea"/>
      </w:pPr>
    </w:p>
    <w:p w14:paraId="313DDA1A" w14:textId="2CE4D39D" w:rsidR="00BE3D18" w:rsidRDefault="00BE3D18" w:rsidP="009A2073">
      <w:pPr>
        <w:pStyle w:val="Lijstalinea"/>
      </w:pPr>
    </w:p>
    <w:p w14:paraId="61970267" w14:textId="7944177C" w:rsidR="00BE3D18" w:rsidRDefault="00BE3D18" w:rsidP="009A2073">
      <w:pPr>
        <w:pStyle w:val="Lijstalinea"/>
      </w:pPr>
    </w:p>
    <w:p w14:paraId="4445E9BB" w14:textId="4924842C" w:rsidR="00BE3D18" w:rsidRDefault="00BE3D18" w:rsidP="009A2073">
      <w:pPr>
        <w:pStyle w:val="Lijstalinea"/>
      </w:pPr>
    </w:p>
    <w:p w14:paraId="18EF72A4" w14:textId="350DAB36" w:rsidR="00BE3D18" w:rsidRDefault="00BE3D18" w:rsidP="009A2073">
      <w:pPr>
        <w:pStyle w:val="Lijstalinea"/>
      </w:pPr>
    </w:p>
    <w:p w14:paraId="686E01D8" w14:textId="5F49A365" w:rsidR="00BE3D18" w:rsidRDefault="00BE3D18" w:rsidP="009A2073">
      <w:pPr>
        <w:pStyle w:val="Lijstalinea"/>
      </w:pPr>
    </w:p>
    <w:p w14:paraId="53EC558D" w14:textId="77777777" w:rsidR="00BE3D18" w:rsidRDefault="00BE3D18" w:rsidP="009A2073">
      <w:pPr>
        <w:pStyle w:val="Lijstalinea"/>
      </w:pPr>
    </w:p>
    <w:p w14:paraId="21C76EA5" w14:textId="162A2D91" w:rsidR="003465EB" w:rsidRDefault="004C19B2" w:rsidP="009A2073">
      <w:pPr>
        <w:pStyle w:val="Lijstalinea"/>
        <w:numPr>
          <w:ilvl w:val="0"/>
          <w:numId w:val="8"/>
        </w:numPr>
      </w:pPr>
      <w:r>
        <w:lastRenderedPageBreak/>
        <w:t>Opdracht 3:</w:t>
      </w:r>
      <w:r w:rsidR="008F3851">
        <w:t xml:space="preserve"> Over </w:t>
      </w:r>
      <w:proofErr w:type="spellStart"/>
      <w:r w:rsidR="009A2073">
        <w:t>Ijscream</w:t>
      </w:r>
      <w:proofErr w:type="spellEnd"/>
      <w:r w:rsidR="008F3851">
        <w:t xml:space="preserve"> pagina. Zorg ervoor dat je de juiste bootstrap classes en elementen gebruikt. </w:t>
      </w:r>
    </w:p>
    <w:p w14:paraId="010832F3" w14:textId="32975192" w:rsidR="003465EB" w:rsidRDefault="003465EB" w:rsidP="003465EB">
      <w:pPr>
        <w:pStyle w:val="Lijstalinea"/>
      </w:pPr>
      <w:r>
        <w:t>Maak de pagina responsieve, zodat alles op een mobiel onder elkaar valt.</w:t>
      </w:r>
    </w:p>
    <w:p w14:paraId="295916D5" w14:textId="6A850527" w:rsidR="008F3851" w:rsidRDefault="008F3851" w:rsidP="003465EB">
      <w:pPr>
        <w:pStyle w:val="Lijstalinea"/>
      </w:pPr>
      <w:r>
        <w:t xml:space="preserve">Nadat je de </w:t>
      </w:r>
      <w:r w:rsidR="009A2073">
        <w:t xml:space="preserve">Over </w:t>
      </w:r>
      <w:proofErr w:type="spellStart"/>
      <w:r w:rsidR="009A2073">
        <w:t>Ijscream</w:t>
      </w:r>
      <w:proofErr w:type="spellEnd"/>
      <w:r w:rsidR="009A2073">
        <w:t xml:space="preserve"> </w:t>
      </w:r>
      <w:r>
        <w:t xml:space="preserve">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“over pagina”</w:t>
      </w:r>
    </w:p>
    <w:p w14:paraId="59CDA5EB" w14:textId="77777777" w:rsidR="008F3851" w:rsidRDefault="008F3851" w:rsidP="009A2073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41631F95" w14:textId="3769B710" w:rsidR="008F3851" w:rsidRPr="008F3851" w:rsidRDefault="008F3851" w:rsidP="009A2073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>
        <w:rPr>
          <w:lang w:val="en-US"/>
        </w:rPr>
        <w:t>over</w:t>
      </w:r>
      <w:r w:rsidRPr="008F3851">
        <w:rPr>
          <w:lang w:val="en-US"/>
        </w:rPr>
        <w:t xml:space="preserve">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12BF7099" w14:textId="77777777" w:rsidR="008F3851" w:rsidRPr="008F3851" w:rsidRDefault="008F3851" w:rsidP="009A2073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554F4C69" w14:textId="0AA61097" w:rsidR="008F3851" w:rsidRDefault="008F3851" w:rsidP="008F3851">
      <w:r>
        <w:t>Als je de instructies volgt gaat je home pagina er zo uitkomen te zien:</w:t>
      </w:r>
    </w:p>
    <w:p w14:paraId="6C73B487" w14:textId="0F6BF553" w:rsidR="000E2D98" w:rsidRDefault="000E2D98" w:rsidP="008F3851"/>
    <w:p w14:paraId="75C6B6AE" w14:textId="77777777" w:rsidR="00541B85" w:rsidRDefault="00541B85" w:rsidP="008F3851"/>
    <w:p w14:paraId="5387FC8C" w14:textId="23F4192C" w:rsidR="00541B85" w:rsidRDefault="00541B85" w:rsidP="008F3851">
      <w:r>
        <w:rPr>
          <w:noProof/>
        </w:rPr>
        <w:drawing>
          <wp:inline distT="0" distB="0" distL="0" distR="0" wp14:anchorId="667674EA" wp14:editId="42313DF0">
            <wp:extent cx="5760720" cy="3507105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A114" w14:textId="0DF80D72" w:rsidR="00541B85" w:rsidRDefault="00541B85" w:rsidP="008F3851"/>
    <w:p w14:paraId="12B7EAA0" w14:textId="00288C16" w:rsidR="00C80573" w:rsidRDefault="00C80573" w:rsidP="008F3851"/>
    <w:p w14:paraId="2E92C7EA" w14:textId="3428E265" w:rsidR="00541B85" w:rsidRDefault="00541B85" w:rsidP="008F3851"/>
    <w:p w14:paraId="1F820C6B" w14:textId="5B232289" w:rsidR="00BE3D18" w:rsidRDefault="00BE3D18" w:rsidP="008F3851"/>
    <w:p w14:paraId="6DF0CE6A" w14:textId="4A2BA0E2" w:rsidR="00BE3D18" w:rsidRDefault="00BE3D18" w:rsidP="008F3851"/>
    <w:p w14:paraId="06C7D8FE" w14:textId="77777777" w:rsidR="00BE3D18" w:rsidRDefault="00BE3D18" w:rsidP="008F3851"/>
    <w:p w14:paraId="1A5A9B72" w14:textId="210A1352" w:rsidR="00541B85" w:rsidRDefault="00541B85" w:rsidP="008F3851"/>
    <w:p w14:paraId="51F0F631" w14:textId="7BDF1D58" w:rsidR="003465EB" w:rsidRDefault="00BE3D18" w:rsidP="009A2073">
      <w:pPr>
        <w:pStyle w:val="Lijstalinea"/>
        <w:numPr>
          <w:ilvl w:val="0"/>
          <w:numId w:val="8"/>
        </w:numPr>
      </w:pPr>
      <w:r>
        <w:lastRenderedPageBreak/>
        <w:t xml:space="preserve">Opdracht 4: </w:t>
      </w:r>
      <w:r w:rsidR="000E2D98">
        <w:t xml:space="preserve">Contact pagina. Zorg ervoor dat je de juiste bootstrap classes en elementen gebruikt. </w:t>
      </w:r>
    </w:p>
    <w:p w14:paraId="34F26AE0" w14:textId="52FAD862" w:rsidR="003465EB" w:rsidRDefault="003465EB" w:rsidP="003465EB">
      <w:pPr>
        <w:pStyle w:val="Lijstalinea"/>
      </w:pPr>
      <w:r>
        <w:t>Maak de pagina responsieve, zodat alles op een mobiel onder elkaar valt.</w:t>
      </w:r>
    </w:p>
    <w:p w14:paraId="5BF41E42" w14:textId="242184DA" w:rsidR="000E2D98" w:rsidRDefault="000E2D98" w:rsidP="003465EB">
      <w:pPr>
        <w:pStyle w:val="Lijstalinea"/>
      </w:pPr>
      <w:r>
        <w:t xml:space="preserve">Nadat je de Contact pagina gemaakt hebt, doe je een git push met de </w:t>
      </w:r>
      <w:proofErr w:type="spellStart"/>
      <w:r>
        <w:t>commit</w:t>
      </w:r>
      <w:proofErr w:type="spellEnd"/>
      <w:r>
        <w:t xml:space="preserve"> </w:t>
      </w:r>
      <w:proofErr w:type="spellStart"/>
      <w:r>
        <w:t>message</w:t>
      </w:r>
      <w:proofErr w:type="spellEnd"/>
      <w:r>
        <w:t>: “contact pagina”</w:t>
      </w:r>
    </w:p>
    <w:p w14:paraId="3F39B892" w14:textId="77777777" w:rsidR="000E2D98" w:rsidRDefault="000E2D98" w:rsidP="009A2073">
      <w:pPr>
        <w:pStyle w:val="Lijstalinea"/>
        <w:numPr>
          <w:ilvl w:val="1"/>
          <w:numId w:val="8"/>
        </w:numPr>
      </w:pPr>
      <w:r>
        <w:t xml:space="preserve">git </w:t>
      </w:r>
      <w:proofErr w:type="spellStart"/>
      <w:r>
        <w:t>add</w:t>
      </w:r>
      <w:proofErr w:type="spellEnd"/>
      <w:r>
        <w:t xml:space="preserve"> .</w:t>
      </w:r>
    </w:p>
    <w:p w14:paraId="246A96C7" w14:textId="4C946B46" w:rsidR="000E2D98" w:rsidRPr="008F3851" w:rsidRDefault="000E2D98" w:rsidP="009A2073">
      <w:pPr>
        <w:pStyle w:val="Lijstalinea"/>
        <w:numPr>
          <w:ilvl w:val="1"/>
          <w:numId w:val="8"/>
        </w:numPr>
        <w:rPr>
          <w:lang w:val="en-US"/>
        </w:rPr>
      </w:pPr>
      <w:r w:rsidRPr="008F3851">
        <w:rPr>
          <w:lang w:val="en-US"/>
        </w:rPr>
        <w:t>git commit -m “</w:t>
      </w:r>
      <w:r w:rsidRPr="000E2D98">
        <w:rPr>
          <w:lang w:val="en-US"/>
        </w:rPr>
        <w:t xml:space="preserve">contact </w:t>
      </w:r>
      <w:proofErr w:type="spellStart"/>
      <w:r w:rsidRPr="008F3851">
        <w:rPr>
          <w:lang w:val="en-US"/>
        </w:rPr>
        <w:t>pagina</w:t>
      </w:r>
      <w:proofErr w:type="spellEnd"/>
      <w:r w:rsidRPr="008F3851">
        <w:rPr>
          <w:lang w:val="en-US"/>
        </w:rPr>
        <w:t>”</w:t>
      </w:r>
    </w:p>
    <w:p w14:paraId="28270CB0" w14:textId="77777777" w:rsidR="000E2D98" w:rsidRPr="008F3851" w:rsidRDefault="000E2D98" w:rsidP="009A2073">
      <w:pPr>
        <w:pStyle w:val="Lijstalinea"/>
        <w:numPr>
          <w:ilvl w:val="1"/>
          <w:numId w:val="8"/>
        </w:numPr>
        <w:rPr>
          <w:lang w:val="en-US"/>
        </w:rPr>
      </w:pPr>
      <w:r>
        <w:rPr>
          <w:lang w:val="en-US"/>
        </w:rPr>
        <w:t>git push</w:t>
      </w:r>
    </w:p>
    <w:p w14:paraId="7D1E7ED8" w14:textId="3BDC486A" w:rsidR="000E2D98" w:rsidRDefault="000E2D98" w:rsidP="000E2D98">
      <w:r>
        <w:t>Als je de instructies volgt gaat je home pagina er zo uitkomen te zien:</w:t>
      </w:r>
    </w:p>
    <w:p w14:paraId="0CD2D092" w14:textId="77777777" w:rsidR="00BE3D18" w:rsidRDefault="00BE3D18" w:rsidP="000E2D98"/>
    <w:p w14:paraId="00282103" w14:textId="37469607" w:rsidR="008F3851" w:rsidRDefault="00C80573" w:rsidP="000E2D98">
      <w:r>
        <w:rPr>
          <w:noProof/>
        </w:rPr>
        <w:drawing>
          <wp:inline distT="0" distB="0" distL="0" distR="0" wp14:anchorId="29F6692E" wp14:editId="7DD8CFE7">
            <wp:extent cx="5760720" cy="2487295"/>
            <wp:effectExtent l="0" t="0" r="0" b="8255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74F2" w14:textId="0E698230" w:rsidR="00931B47" w:rsidRDefault="00931B47">
      <w:r>
        <w:br w:type="page"/>
      </w:r>
    </w:p>
    <w:p w14:paraId="144DCF3F" w14:textId="77777777" w:rsidR="00931B47" w:rsidRPr="00931B47" w:rsidRDefault="00931B47" w:rsidP="00931B47">
      <w:pPr>
        <w:pStyle w:val="Geenafstand"/>
        <w:rPr>
          <w:b/>
          <w:bCs/>
          <w:sz w:val="32"/>
          <w:szCs w:val="32"/>
          <w:lang w:val="en-US"/>
        </w:rPr>
      </w:pPr>
      <w:proofErr w:type="spellStart"/>
      <w:r w:rsidRPr="00931B47">
        <w:rPr>
          <w:b/>
          <w:bCs/>
          <w:sz w:val="32"/>
          <w:szCs w:val="32"/>
          <w:lang w:val="en-US"/>
        </w:rPr>
        <w:lastRenderedPageBreak/>
        <w:t>Tekst</w:t>
      </w:r>
      <w:proofErr w:type="spellEnd"/>
      <w:r w:rsidRPr="00931B47">
        <w:rPr>
          <w:b/>
          <w:bCs/>
          <w:sz w:val="32"/>
          <w:szCs w:val="32"/>
          <w:lang w:val="en-US"/>
        </w:rPr>
        <w:t xml:space="preserve"> Ice </w:t>
      </w:r>
      <w:proofErr w:type="spellStart"/>
      <w:r w:rsidRPr="00931B47">
        <w:rPr>
          <w:b/>
          <w:bCs/>
          <w:sz w:val="32"/>
          <w:szCs w:val="32"/>
          <w:lang w:val="en-US"/>
        </w:rPr>
        <w:t>Ijscream</w:t>
      </w:r>
      <w:proofErr w:type="spellEnd"/>
    </w:p>
    <w:p w14:paraId="08146C6C" w14:textId="77777777" w:rsidR="00931B47" w:rsidRPr="00931B47" w:rsidRDefault="00931B47" w:rsidP="00931B47">
      <w:pPr>
        <w:pStyle w:val="Geenafstand"/>
        <w:rPr>
          <w:b/>
          <w:bCs/>
          <w:lang w:val="en-US"/>
        </w:rPr>
      </w:pPr>
    </w:p>
    <w:p w14:paraId="1290181F" w14:textId="77777777" w:rsidR="00931B47" w:rsidRPr="00931B47" w:rsidRDefault="00931B47" w:rsidP="00931B47">
      <w:pPr>
        <w:pStyle w:val="Geenafstand"/>
        <w:rPr>
          <w:b/>
          <w:bCs/>
          <w:lang w:val="en-US"/>
        </w:rPr>
      </w:pPr>
      <w:r w:rsidRPr="00931B47">
        <w:rPr>
          <w:b/>
          <w:bCs/>
          <w:lang w:val="en-US"/>
        </w:rPr>
        <w:t xml:space="preserve">Index.html: </w:t>
      </w:r>
    </w:p>
    <w:p w14:paraId="3CFA092C" w14:textId="77777777" w:rsidR="00931B47" w:rsidRPr="006E110A" w:rsidRDefault="00931B47" w:rsidP="00931B47">
      <w:pPr>
        <w:pStyle w:val="Geenafstand"/>
      </w:pPr>
      <w:r w:rsidRPr="006E110A">
        <w:t>Welkom bij Ice </w:t>
      </w:r>
      <w:proofErr w:type="spellStart"/>
      <w:r w:rsidRPr="006E110A">
        <w:t>Ijscream</w:t>
      </w:r>
      <w:proofErr w:type="spellEnd"/>
      <w:r w:rsidRPr="006E110A">
        <w:t>.</w:t>
      </w:r>
    </w:p>
    <w:p w14:paraId="5F3EA164" w14:textId="77777777" w:rsidR="00931B47" w:rsidRPr="006E110A" w:rsidRDefault="00931B47" w:rsidP="00931B47">
      <w:pPr>
        <w:pStyle w:val="Geenafstand"/>
      </w:pPr>
      <w:r w:rsidRPr="006E110A">
        <w:t>Ice: </w:t>
      </w:r>
      <w:proofErr w:type="spellStart"/>
      <w:r w:rsidRPr="006E110A">
        <w:t>Ijscream</w:t>
      </w:r>
      <w:proofErr w:type="spellEnd"/>
      <w:r w:rsidRPr="006E110A">
        <w:t>.</w:t>
      </w:r>
    </w:p>
    <w:p w14:paraId="00C27351" w14:textId="77777777" w:rsidR="00931B47" w:rsidRPr="006E110A" w:rsidRDefault="00931B47" w:rsidP="00931B47">
      <w:pPr>
        <w:pStyle w:val="Geenafstand"/>
      </w:pPr>
      <w:proofErr w:type="spellStart"/>
      <w:r w:rsidRPr="006E110A">
        <w:t>Ijscream</w:t>
      </w:r>
      <w:proofErr w:type="spellEnd"/>
      <w:r w:rsidRPr="006E110A">
        <w:t> is een familie bedrijf dat al vanaf 1980 bestaat.</w:t>
      </w:r>
    </w:p>
    <w:p w14:paraId="3ECE92D0" w14:textId="77777777" w:rsidR="00931B47" w:rsidRDefault="00931B47" w:rsidP="00931B47">
      <w:pPr>
        <w:pStyle w:val="Geenafstand"/>
      </w:pPr>
      <w:r w:rsidRPr="006E110A">
        <w:t>Wij bieden een breed scala van de beste ijssmaken aan onze klanten. Hieronder vindt u enkele van onze meest populaire ijsgerechten.</w:t>
      </w:r>
    </w:p>
    <w:p w14:paraId="15E30BBC" w14:textId="77777777" w:rsidR="00931B47" w:rsidRPr="006E110A" w:rsidRDefault="00931B47" w:rsidP="00931B47">
      <w:pPr>
        <w:pStyle w:val="Geenafstand"/>
      </w:pPr>
    </w:p>
    <w:p w14:paraId="4245E5E4" w14:textId="77777777" w:rsidR="00931B47" w:rsidRPr="00524805" w:rsidRDefault="00931B47" w:rsidP="00931B47">
      <w:pPr>
        <w:pStyle w:val="Geenafstand"/>
      </w:pPr>
      <w:r w:rsidRPr="00524805">
        <w:t>Aanbiedingen </w:t>
      </w:r>
    </w:p>
    <w:p w14:paraId="0E913752" w14:textId="77777777" w:rsidR="00931B47" w:rsidRDefault="00931B47" w:rsidP="00931B47">
      <w:pPr>
        <w:pStyle w:val="Geenafstand"/>
      </w:pPr>
      <w:r w:rsidRPr="00524805">
        <w:t>De aanbiedingen van deze week:</w:t>
      </w:r>
    </w:p>
    <w:p w14:paraId="7403EFF2" w14:textId="77777777" w:rsidR="00931B47" w:rsidRPr="006E110A" w:rsidRDefault="00931B47" w:rsidP="00931B47">
      <w:pPr>
        <w:pStyle w:val="Geenafstand"/>
      </w:pPr>
      <w:proofErr w:type="spellStart"/>
      <w:r w:rsidRPr="006E110A">
        <w:t>Ijskoffie</w:t>
      </w:r>
      <w:proofErr w:type="spellEnd"/>
      <w:r>
        <w:t xml:space="preserve">. </w:t>
      </w:r>
      <w:r w:rsidRPr="006E110A">
        <w:t xml:space="preserve">De ijskoffie is in de aanbieding. NU: €2,- </w:t>
      </w:r>
    </w:p>
    <w:p w14:paraId="561908BB" w14:textId="77777777" w:rsidR="00931B47" w:rsidRPr="006E110A" w:rsidRDefault="00931B47" w:rsidP="00931B47">
      <w:pPr>
        <w:pStyle w:val="Geenafstand"/>
      </w:pPr>
      <w:r w:rsidRPr="006E110A">
        <w:t>Fruitijs</w:t>
      </w:r>
      <w:r>
        <w:t xml:space="preserve">. </w:t>
      </w:r>
      <w:r w:rsidRPr="006E110A">
        <w:t>De ijsjes met fruit is in de aanbieding. NU: €1,50</w:t>
      </w:r>
    </w:p>
    <w:p w14:paraId="1970C47A" w14:textId="77777777" w:rsidR="00931B47" w:rsidRPr="006E110A" w:rsidRDefault="00931B47" w:rsidP="00931B47">
      <w:pPr>
        <w:pStyle w:val="Geenafstand"/>
      </w:pPr>
      <w:proofErr w:type="spellStart"/>
      <w:r w:rsidRPr="006E110A">
        <w:t>Ijstaart</w:t>
      </w:r>
      <w:proofErr w:type="spellEnd"/>
      <w:r>
        <w:t xml:space="preserve">. </w:t>
      </w:r>
      <w:r w:rsidRPr="006E110A">
        <w:t>De ijstaart is in de aanbieding. NU: €5,-</w:t>
      </w:r>
    </w:p>
    <w:p w14:paraId="162E4E4B" w14:textId="77777777" w:rsidR="00931B47" w:rsidRDefault="00931B47" w:rsidP="00931B47">
      <w:pPr>
        <w:pStyle w:val="Geenafstand"/>
      </w:pPr>
    </w:p>
    <w:p w14:paraId="097E6226" w14:textId="77777777" w:rsidR="00931B47" w:rsidRPr="006E110A" w:rsidRDefault="00931B47" w:rsidP="00931B47">
      <w:pPr>
        <w:pStyle w:val="Geenafstand"/>
      </w:pPr>
    </w:p>
    <w:p w14:paraId="5088098B" w14:textId="77777777" w:rsidR="00931B47" w:rsidRPr="005E7317" w:rsidRDefault="00931B47" w:rsidP="00931B47">
      <w:pPr>
        <w:pStyle w:val="Geenafstand"/>
        <w:rPr>
          <w:b/>
          <w:bCs/>
        </w:rPr>
      </w:pPr>
      <w:r w:rsidRPr="005E7317">
        <w:rPr>
          <w:b/>
          <w:bCs/>
        </w:rPr>
        <w:t>Contact.html:</w:t>
      </w:r>
    </w:p>
    <w:p w14:paraId="0DE30D1D" w14:textId="77777777" w:rsidR="00931B47" w:rsidRPr="006E110A" w:rsidRDefault="00931B47" w:rsidP="00931B47">
      <w:pPr>
        <w:pStyle w:val="Geenafstand"/>
      </w:pPr>
      <w:r w:rsidRPr="006E110A">
        <w:t>Neem gerust contact met ons op. ijscream@live.com</w:t>
      </w:r>
    </w:p>
    <w:p w14:paraId="5A7ACF6D" w14:textId="77777777" w:rsidR="00931B47" w:rsidRPr="00524805" w:rsidRDefault="00931B47" w:rsidP="00931B47">
      <w:pPr>
        <w:pStyle w:val="Geenafstand"/>
      </w:pPr>
      <w:r w:rsidRPr="00524805">
        <w:t xml:space="preserve">Aantal Klanten: </w:t>
      </w:r>
      <w:r>
        <w:t>310</w:t>
      </w:r>
    </w:p>
    <w:p w14:paraId="347463C9" w14:textId="77777777" w:rsidR="00931B47" w:rsidRPr="00524805" w:rsidRDefault="00931B47" w:rsidP="00931B47">
      <w:pPr>
        <w:pStyle w:val="Geenafstand"/>
      </w:pPr>
      <w:r w:rsidRPr="00524805">
        <w:t>Aantal </w:t>
      </w:r>
      <w:proofErr w:type="spellStart"/>
      <w:r w:rsidRPr="00524805">
        <w:t>Likes</w:t>
      </w:r>
      <w:proofErr w:type="spellEnd"/>
      <w:r w:rsidRPr="00524805">
        <w:t xml:space="preserve">: </w:t>
      </w:r>
      <w:r>
        <w:t>2</w:t>
      </w:r>
      <w:r w:rsidRPr="00524805">
        <w:t>00</w:t>
      </w:r>
    </w:p>
    <w:p w14:paraId="7024F207" w14:textId="77777777" w:rsidR="00931B47" w:rsidRPr="00524805" w:rsidRDefault="00931B47" w:rsidP="00931B47">
      <w:pPr>
        <w:pStyle w:val="Geenafstand"/>
      </w:pPr>
    </w:p>
    <w:p w14:paraId="5465F8D8" w14:textId="77777777" w:rsidR="00931B47" w:rsidRPr="00524805" w:rsidRDefault="00931B47" w:rsidP="00931B47">
      <w:pPr>
        <w:pStyle w:val="Geenafstand"/>
      </w:pPr>
    </w:p>
    <w:p w14:paraId="67084B83" w14:textId="77777777" w:rsidR="00931B47" w:rsidRDefault="00931B47" w:rsidP="00931B47">
      <w:pPr>
        <w:pStyle w:val="Geenafstand"/>
        <w:rPr>
          <w:b/>
          <w:bCs/>
        </w:rPr>
      </w:pPr>
      <w:r w:rsidRPr="005E7317">
        <w:rPr>
          <w:b/>
          <w:bCs/>
        </w:rPr>
        <w:t xml:space="preserve">Menu.html: </w:t>
      </w:r>
    </w:p>
    <w:p w14:paraId="4445C0A6" w14:textId="77777777" w:rsidR="00931B47" w:rsidRPr="005E7317" w:rsidRDefault="00931B47" w:rsidP="00931B47">
      <w:pPr>
        <w:pStyle w:val="Geenafstand"/>
      </w:pPr>
      <w:proofErr w:type="spellStart"/>
      <w:r>
        <w:t>Ijssmaken</w:t>
      </w:r>
      <w:proofErr w:type="spellEnd"/>
    </w:p>
    <w:p w14:paraId="42FC74E6" w14:textId="77777777" w:rsidR="00931B47" w:rsidRPr="005E7317" w:rsidRDefault="00931B47" w:rsidP="00931B47">
      <w:pPr>
        <w:pStyle w:val="Geenafstand"/>
      </w:pPr>
      <w:r w:rsidRPr="005E7317">
        <w:t>Chocola. Bevat pure en melk chocolade. € 1,50</w:t>
      </w:r>
    </w:p>
    <w:p w14:paraId="6A1D782A" w14:textId="77777777" w:rsidR="00931B47" w:rsidRPr="005E7317" w:rsidRDefault="00931B47" w:rsidP="00931B47">
      <w:pPr>
        <w:pStyle w:val="Geenafstand"/>
      </w:pPr>
      <w:r w:rsidRPr="005E7317">
        <w:t>Vanille. Eigen recept vanille ijs. € 1,20</w:t>
      </w:r>
    </w:p>
    <w:p w14:paraId="0797D095" w14:textId="77777777" w:rsidR="00931B47" w:rsidRPr="005E7317" w:rsidRDefault="00931B47" w:rsidP="00931B47">
      <w:pPr>
        <w:pStyle w:val="Geenafstand"/>
      </w:pPr>
      <w:r w:rsidRPr="005E7317">
        <w:t>Aardbei. Bevat verse aardbeien. € 1,50</w:t>
      </w:r>
    </w:p>
    <w:p w14:paraId="66299821" w14:textId="77777777" w:rsidR="00931B47" w:rsidRPr="005E7317" w:rsidRDefault="00931B47" w:rsidP="00931B47">
      <w:pPr>
        <w:pStyle w:val="Geenafstand"/>
      </w:pPr>
      <w:r w:rsidRPr="005E7317">
        <w:t>Kaneel. Bevat biologische kaneel. € 1,50</w:t>
      </w:r>
    </w:p>
    <w:p w14:paraId="64BE0613" w14:textId="77777777" w:rsidR="00931B47" w:rsidRPr="005E7317" w:rsidRDefault="00931B47" w:rsidP="00931B47">
      <w:pPr>
        <w:pStyle w:val="Geenafstand"/>
      </w:pPr>
    </w:p>
    <w:p w14:paraId="68FBE9CE" w14:textId="77777777" w:rsidR="00931B47" w:rsidRPr="005E7317" w:rsidRDefault="00931B47" w:rsidP="00931B47">
      <w:pPr>
        <w:pStyle w:val="Geenafstand"/>
      </w:pPr>
      <w:proofErr w:type="spellStart"/>
      <w:r w:rsidRPr="005E7317">
        <w:t>Ijsjes</w:t>
      </w:r>
      <w:proofErr w:type="spellEnd"/>
    </w:p>
    <w:p w14:paraId="23457B0D" w14:textId="77777777" w:rsidR="00931B47" w:rsidRPr="005E7317" w:rsidRDefault="00931B47" w:rsidP="00931B47">
      <w:pPr>
        <w:pStyle w:val="Geenafstand"/>
      </w:pPr>
      <w:r w:rsidRPr="005E7317">
        <w:t>Softijs in een </w:t>
      </w:r>
      <w:proofErr w:type="spellStart"/>
      <w:r w:rsidRPr="005E7317">
        <w:t>bakje.Met</w:t>
      </w:r>
      <w:proofErr w:type="spellEnd"/>
      <w:r w:rsidRPr="005E7317">
        <w:t> 1 bolletje, extra bol is +0,50. € 1,-</w:t>
      </w:r>
    </w:p>
    <w:p w14:paraId="3B8E54D3" w14:textId="77777777" w:rsidR="00931B47" w:rsidRPr="005E7317" w:rsidRDefault="00931B47" w:rsidP="00931B47">
      <w:pPr>
        <w:pStyle w:val="Geenafstand"/>
      </w:pPr>
      <w:r w:rsidRPr="005E7317">
        <w:t>Softijs in een hoorntje. Met 1 bolletje, extra bol is +0,50. € 1,10</w:t>
      </w:r>
    </w:p>
    <w:p w14:paraId="5E58F7D8" w14:textId="77777777" w:rsidR="00931B47" w:rsidRPr="005E7317" w:rsidRDefault="00931B47" w:rsidP="00931B47">
      <w:pPr>
        <w:pStyle w:val="Geenafstand"/>
      </w:pPr>
      <w:r w:rsidRPr="005E7317">
        <w:t>Kinderijs. Het kinderijsje heeft een klein hoorntje met discodip. € 0,50</w:t>
      </w:r>
    </w:p>
    <w:p w14:paraId="16290777" w14:textId="77777777" w:rsidR="00931B47" w:rsidRPr="005E7317" w:rsidRDefault="00931B47" w:rsidP="00931B47">
      <w:pPr>
        <w:pStyle w:val="Geenafstand"/>
      </w:pPr>
    </w:p>
    <w:p w14:paraId="3F102C95" w14:textId="77777777" w:rsidR="00931B47" w:rsidRPr="005E7317" w:rsidRDefault="00931B47" w:rsidP="00931B47">
      <w:pPr>
        <w:pStyle w:val="Geenafstand"/>
      </w:pPr>
      <w:proofErr w:type="spellStart"/>
      <w:r w:rsidRPr="005E7317">
        <w:t>Ijssoorten</w:t>
      </w:r>
      <w:proofErr w:type="spellEnd"/>
    </w:p>
    <w:p w14:paraId="6A8B2D7D" w14:textId="77777777" w:rsidR="00931B47" w:rsidRPr="005E7317" w:rsidRDefault="00931B47" w:rsidP="00931B47">
      <w:pPr>
        <w:pStyle w:val="Geenafstand"/>
      </w:pPr>
      <w:r w:rsidRPr="005E7317">
        <w:t>Fruitijs. Met </w:t>
      </w:r>
      <w:proofErr w:type="spellStart"/>
      <w:r w:rsidRPr="005E7317">
        <w:t>versfuit</w:t>
      </w:r>
      <w:proofErr w:type="spellEnd"/>
      <w:r w:rsidRPr="005E7317">
        <w:t>. € 1,50</w:t>
      </w:r>
    </w:p>
    <w:p w14:paraId="785CFAAF" w14:textId="77777777" w:rsidR="00931B47" w:rsidRPr="005E7317" w:rsidRDefault="00931B47" w:rsidP="00931B47">
      <w:pPr>
        <w:pStyle w:val="Geenafstand"/>
      </w:pPr>
      <w:proofErr w:type="spellStart"/>
      <w:r w:rsidRPr="005E7317">
        <w:t>Ijskoffie</w:t>
      </w:r>
      <w:proofErr w:type="spellEnd"/>
      <w:r w:rsidRPr="005E7317">
        <w:t>. Echte ijskoffie. € 2,-</w:t>
      </w:r>
    </w:p>
    <w:p w14:paraId="220A0975" w14:textId="77777777" w:rsidR="00931B47" w:rsidRPr="005E7317" w:rsidRDefault="00931B47" w:rsidP="00931B47">
      <w:pPr>
        <w:pStyle w:val="Geenafstand"/>
      </w:pPr>
      <w:proofErr w:type="spellStart"/>
      <w:r w:rsidRPr="005E7317">
        <w:t>Ijstaart</w:t>
      </w:r>
      <w:proofErr w:type="spellEnd"/>
      <w:r w:rsidRPr="005E7317">
        <w:t>. Verwen je gasten met een stuk ijstaart. €5,-</w:t>
      </w:r>
    </w:p>
    <w:p w14:paraId="761986F9" w14:textId="77777777" w:rsidR="00931B47" w:rsidRPr="005E7317" w:rsidRDefault="00931B47" w:rsidP="00931B47">
      <w:pPr>
        <w:pStyle w:val="Geenafstand"/>
      </w:pPr>
      <w:r w:rsidRPr="005E7317">
        <w:t>Yoghurtijs. Lekkere biologische yoghurt met vers fruit. € 2,-</w:t>
      </w:r>
    </w:p>
    <w:p w14:paraId="4C5BE482" w14:textId="77777777" w:rsidR="00931B47" w:rsidRPr="005E7317" w:rsidRDefault="00931B47" w:rsidP="00931B47">
      <w:pPr>
        <w:pStyle w:val="Geenafstand"/>
      </w:pPr>
    </w:p>
    <w:p w14:paraId="7C5A3859" w14:textId="77777777" w:rsidR="00931B47" w:rsidRPr="005E7317" w:rsidRDefault="00931B47" w:rsidP="00931B47">
      <w:pPr>
        <w:pStyle w:val="Geenafstand"/>
      </w:pPr>
    </w:p>
    <w:p w14:paraId="2C30A877" w14:textId="77777777" w:rsidR="00931B47" w:rsidRPr="005E7317" w:rsidRDefault="00931B47" w:rsidP="00931B47">
      <w:pPr>
        <w:pStyle w:val="Geenafstand"/>
        <w:rPr>
          <w:b/>
          <w:bCs/>
        </w:rPr>
      </w:pPr>
      <w:r w:rsidRPr="005E7317">
        <w:rPr>
          <w:b/>
          <w:bCs/>
        </w:rPr>
        <w:t>Over.html</w:t>
      </w:r>
    </w:p>
    <w:p w14:paraId="61BBBA11" w14:textId="77777777" w:rsidR="00931B47" w:rsidRPr="006E110A" w:rsidRDefault="00931B47" w:rsidP="00931B47">
      <w:pPr>
        <w:pStyle w:val="Geenafstand"/>
      </w:pPr>
      <w:r w:rsidRPr="006E110A">
        <w:t>Waarom kiezen klanten voor ons:</w:t>
      </w:r>
    </w:p>
    <w:p w14:paraId="79DDFA09" w14:textId="77777777" w:rsidR="00931B47" w:rsidRPr="00524805" w:rsidRDefault="00931B47" w:rsidP="00931B47">
      <w:pPr>
        <w:pStyle w:val="Geenafstand"/>
      </w:pPr>
      <w:r w:rsidRPr="00524805">
        <w:rPr>
          <w:lang w:eastAsia="nl-NL"/>
        </w:rPr>
        <w:t>Vriendelijk</w:t>
      </w:r>
      <w:r>
        <w:rPr>
          <w:lang w:eastAsia="nl-NL"/>
        </w:rPr>
        <w:t xml:space="preserve">: </w:t>
      </w:r>
      <w:r w:rsidRPr="00524805">
        <w:t>Ons personeel is opgeleid in klantvriendelijkheid. Bij ons geldt: De klant is koning</w:t>
      </w:r>
    </w:p>
    <w:p w14:paraId="53CE1FA2" w14:textId="77777777" w:rsidR="00931B47" w:rsidRPr="006E110A" w:rsidRDefault="00931B47" w:rsidP="00931B47">
      <w:pPr>
        <w:pStyle w:val="Geenafstand"/>
      </w:pPr>
      <w:r w:rsidRPr="006E110A">
        <w:t>Lekker: De lekkerste ijsjes. Ons softijs bevat een geheim ingredient waardoor deze extra soft is</w:t>
      </w:r>
    </w:p>
    <w:p w14:paraId="25A06724" w14:textId="77777777" w:rsidR="00931B47" w:rsidRPr="006E110A" w:rsidRDefault="00931B47" w:rsidP="00931B47">
      <w:pPr>
        <w:pStyle w:val="Geenafstand"/>
      </w:pPr>
      <w:r w:rsidRPr="006E110A">
        <w:t>Biologische: Onze biologische melk komt vers bij de boer vandaan. </w:t>
      </w:r>
    </w:p>
    <w:p w14:paraId="15A18907" w14:textId="77777777" w:rsidR="00931B47" w:rsidRPr="006E110A" w:rsidRDefault="00931B47" w:rsidP="00931B47">
      <w:pPr>
        <w:pStyle w:val="Geenafstand"/>
      </w:pPr>
      <w:r w:rsidRPr="006E110A">
        <w:t>Diëten: Voor al ons ijs is een alternatief beschikbaar. Geef aan of je gevoelig bent voor lactose.</w:t>
      </w:r>
    </w:p>
    <w:p w14:paraId="711286D0" w14:textId="77777777" w:rsidR="00931B47" w:rsidRPr="006E110A" w:rsidRDefault="00931B47" w:rsidP="00931B47">
      <w:pPr>
        <w:pStyle w:val="Geenafstand"/>
      </w:pPr>
      <w:r w:rsidRPr="006E110A">
        <w:t>Personeel menu: Alle ijsjes zijn door ons personeel bedacht.</w:t>
      </w:r>
    </w:p>
    <w:p w14:paraId="6ECADF62" w14:textId="77777777" w:rsidR="00931B47" w:rsidRPr="006E110A" w:rsidRDefault="00931B47" w:rsidP="00931B47">
      <w:pPr>
        <w:pStyle w:val="Geenafstand"/>
      </w:pPr>
      <w:r w:rsidRPr="006E110A">
        <w:t>Bestelling: Ons ijs is in grote hoeveelheden te bestellen. De bestelling moet afgehaald worden.</w:t>
      </w:r>
    </w:p>
    <w:p w14:paraId="77E89C53" w14:textId="77777777" w:rsidR="00931B47" w:rsidRPr="00524805" w:rsidRDefault="00931B47" w:rsidP="00931B47">
      <w:pPr>
        <w:pStyle w:val="Geenafstand"/>
      </w:pPr>
    </w:p>
    <w:p w14:paraId="00B433AC" w14:textId="77777777" w:rsidR="0039392F" w:rsidRPr="00B16487" w:rsidRDefault="0039392F" w:rsidP="000E2D98"/>
    <w:sectPr w:rsidR="0039392F" w:rsidRPr="00B16487" w:rsidSect="00B9576A">
      <w:headerReference w:type="default" r:id="rId16"/>
      <w:footerReference w:type="default" r:id="rId1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D3E2F9" w14:textId="77777777" w:rsidR="00FE1072" w:rsidRDefault="00FE1072" w:rsidP="00B9576A">
      <w:pPr>
        <w:spacing w:after="0" w:line="240" w:lineRule="auto"/>
      </w:pPr>
      <w:r>
        <w:separator/>
      </w:r>
    </w:p>
  </w:endnote>
  <w:endnote w:type="continuationSeparator" w:id="0">
    <w:p w14:paraId="16EC2779" w14:textId="77777777" w:rsidR="00FE1072" w:rsidRDefault="00FE1072" w:rsidP="00B95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2B0E58" w14:textId="4ECA59F2" w:rsidR="00583EC3" w:rsidRPr="00CF53E7" w:rsidRDefault="00583EC3" w:rsidP="00B9576A">
    <w:pPr>
      <w:rPr>
        <w:rFonts w:asciiTheme="majorHAnsi" w:hAnsiTheme="majorHAnsi"/>
        <w:i/>
        <w:sz w:val="20"/>
        <w:szCs w:val="18"/>
      </w:rPr>
    </w:pPr>
    <w:r w:rsidRPr="00CF53E7">
      <w:rPr>
        <w:rFonts w:asciiTheme="majorHAnsi" w:hAnsiTheme="majorHAnsi"/>
        <w:i/>
        <w:noProof/>
        <w:sz w:val="20"/>
        <w:szCs w:val="18"/>
        <w:lang w:eastAsia="nl-NL"/>
      </w:rPr>
      <mc:AlternateContent>
        <mc:Choice Requires="wps">
          <w:drawing>
            <wp:anchor distT="0" distB="0" distL="0" distR="0" simplePos="0" relativeHeight="251658752" behindDoc="0" locked="0" layoutInCell="1" allowOverlap="1" wp14:anchorId="5485379C" wp14:editId="15B34759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9972040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hthoek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9C4D57C" w14:textId="77777777" w:rsidR="00583EC3" w:rsidRDefault="00583EC3" w:rsidP="00B9576A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B5F1B">
                            <w:rPr>
                              <w:noProof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485379C" id="Rechthoek 40" o:spid="_x0000_s1026" style="position:absolute;margin-left:0;margin-top:0;width:36pt;height:25.2pt;z-index:25165875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" fillcolor="black [3213]" stroked="f" strokeweight="3pt">
              <v:textbox>
                <w:txbxContent>
                  <w:p w14:paraId="19C4D57C" w14:textId="77777777" w:rsidR="00583EC3" w:rsidRDefault="00583EC3" w:rsidP="00B9576A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B5F1B">
                      <w:rPr>
                        <w:noProof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Pr="00CF53E7">
      <w:rPr>
        <w:rFonts w:asciiTheme="majorHAnsi" w:hAnsiTheme="majorHAnsi"/>
        <w:i/>
        <w:iCs/>
        <w:sz w:val="20"/>
        <w:szCs w:val="18"/>
      </w:rPr>
      <w:t>ROC Mondriaan, School voor ICT</w:t>
    </w:r>
    <w:r w:rsidRPr="00CF53E7">
      <w:rPr>
        <w:rFonts w:asciiTheme="majorHAnsi" w:hAnsiTheme="majorHAnsi"/>
        <w:i/>
        <w:iCs/>
        <w:sz w:val="20"/>
        <w:szCs w:val="18"/>
      </w:rPr>
      <w:br/>
    </w:r>
    <w:r w:rsidRPr="00CF53E7">
      <w:rPr>
        <w:rFonts w:asciiTheme="majorHAnsi" w:hAnsiTheme="majorHAnsi"/>
        <w:i/>
        <w:sz w:val="20"/>
        <w:szCs w:val="18"/>
      </w:rPr>
      <w:t xml:space="preserve">Opleiding </w:t>
    </w:r>
    <w:r w:rsidR="008B4402" w:rsidRPr="008B4402">
      <w:rPr>
        <w:rFonts w:asciiTheme="majorHAnsi" w:hAnsiTheme="majorHAnsi"/>
        <w:i/>
        <w:sz w:val="20"/>
        <w:szCs w:val="18"/>
      </w:rPr>
      <w:t xml:space="preserve">Software </w:t>
    </w:r>
    <w:proofErr w:type="spellStart"/>
    <w:r w:rsidR="008B4402" w:rsidRPr="008B4402">
      <w:rPr>
        <w:rFonts w:asciiTheme="majorHAnsi" w:hAnsiTheme="majorHAnsi"/>
        <w:i/>
        <w:sz w:val="20"/>
        <w:szCs w:val="18"/>
      </w:rPr>
      <w:t>developer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C5175" w14:textId="77777777" w:rsidR="00FE1072" w:rsidRDefault="00FE1072" w:rsidP="00B9576A">
      <w:pPr>
        <w:spacing w:after="0" w:line="240" w:lineRule="auto"/>
      </w:pPr>
      <w:r>
        <w:separator/>
      </w:r>
    </w:p>
  </w:footnote>
  <w:footnote w:type="continuationSeparator" w:id="0">
    <w:p w14:paraId="135120E0" w14:textId="77777777" w:rsidR="00FE1072" w:rsidRDefault="00FE1072" w:rsidP="00B957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177CE8" w14:textId="77072CAC" w:rsidR="00583EC3" w:rsidRPr="00583EC3" w:rsidRDefault="00FE1072" w:rsidP="00583EC3">
    <w:pPr>
      <w:pStyle w:val="Koptekst"/>
    </w:pPr>
    <w:sdt>
      <w:sdtPr>
        <w:rPr>
          <w:rFonts w:eastAsia="Times New Roman" w:cs="Arial"/>
          <w:b/>
          <w:sz w:val="32"/>
          <w:szCs w:val="32"/>
          <w:lang w:eastAsia="nl-NL"/>
        </w:rPr>
        <w:id w:val="979348361"/>
        <w:placeholder>
          <w:docPart w:val="1FE9880F352340198A394E902A7D4D4A"/>
        </w:placeholder>
      </w:sdtPr>
      <w:sdtEndPr/>
      <w:sdtContent>
        <w:r w:rsidR="008F3851">
          <w:rPr>
            <w:rFonts w:eastAsia="Times New Roman" w:cs="Arial"/>
            <w:b/>
            <w:sz w:val="32"/>
            <w:szCs w:val="32"/>
            <w:lang w:eastAsia="nl-NL"/>
          </w:rPr>
          <w:t>Bootstrap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E221F"/>
    <w:multiLevelType w:val="hybridMultilevel"/>
    <w:tmpl w:val="0FAA6030"/>
    <w:lvl w:ilvl="0" w:tplc="04130015">
      <w:start w:val="1"/>
      <w:numFmt w:val="upperLetter"/>
      <w:lvlText w:val="%1."/>
      <w:lvlJc w:val="left"/>
      <w:pPr>
        <w:ind w:left="720" w:hanging="360"/>
      </w:pPr>
    </w:lvl>
    <w:lvl w:ilvl="1" w:tplc="F86AA356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F579B9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127EF3"/>
    <w:multiLevelType w:val="multilevel"/>
    <w:tmpl w:val="0270F18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481E93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163EEA"/>
    <w:multiLevelType w:val="hybridMultilevel"/>
    <w:tmpl w:val="2604B940"/>
    <w:lvl w:ilvl="0" w:tplc="0413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313EE2"/>
    <w:multiLevelType w:val="hybridMultilevel"/>
    <w:tmpl w:val="C276A56C"/>
    <w:lvl w:ilvl="0" w:tplc="0413000F">
      <w:start w:val="1"/>
      <w:numFmt w:val="decimal"/>
      <w:lvlText w:val="%1."/>
      <w:lvlJc w:val="left"/>
      <w:pPr>
        <w:ind w:left="360" w:hanging="360"/>
      </w:pPr>
    </w:lvl>
    <w:lvl w:ilvl="1" w:tplc="F86AA356">
      <w:start w:val="1"/>
      <w:numFmt w:val="upperLetter"/>
      <w:lvlText w:val="%2."/>
      <w:lvlJc w:val="left"/>
      <w:pPr>
        <w:ind w:left="1080" w:hanging="360"/>
      </w:pPr>
      <w:rPr>
        <w:rFonts w:hint="default"/>
      </w:rPr>
    </w:lvl>
    <w:lvl w:ilvl="2" w:tplc="0413001B" w:tentative="1">
      <w:start w:val="1"/>
      <w:numFmt w:val="lowerRoman"/>
      <w:lvlText w:val="%3."/>
      <w:lvlJc w:val="right"/>
      <w:pPr>
        <w:ind w:left="1800" w:hanging="180"/>
      </w:pPr>
    </w:lvl>
    <w:lvl w:ilvl="3" w:tplc="0413000F" w:tentative="1">
      <w:start w:val="1"/>
      <w:numFmt w:val="decimal"/>
      <w:lvlText w:val="%4."/>
      <w:lvlJc w:val="left"/>
      <w:pPr>
        <w:ind w:left="2520" w:hanging="360"/>
      </w:pPr>
    </w:lvl>
    <w:lvl w:ilvl="4" w:tplc="04130019" w:tentative="1">
      <w:start w:val="1"/>
      <w:numFmt w:val="lowerLetter"/>
      <w:lvlText w:val="%5."/>
      <w:lvlJc w:val="left"/>
      <w:pPr>
        <w:ind w:left="3240" w:hanging="360"/>
      </w:pPr>
    </w:lvl>
    <w:lvl w:ilvl="5" w:tplc="0413001B" w:tentative="1">
      <w:start w:val="1"/>
      <w:numFmt w:val="lowerRoman"/>
      <w:lvlText w:val="%6."/>
      <w:lvlJc w:val="right"/>
      <w:pPr>
        <w:ind w:left="3960" w:hanging="180"/>
      </w:pPr>
    </w:lvl>
    <w:lvl w:ilvl="6" w:tplc="0413000F" w:tentative="1">
      <w:start w:val="1"/>
      <w:numFmt w:val="decimal"/>
      <w:lvlText w:val="%7."/>
      <w:lvlJc w:val="left"/>
      <w:pPr>
        <w:ind w:left="4680" w:hanging="360"/>
      </w:pPr>
    </w:lvl>
    <w:lvl w:ilvl="7" w:tplc="04130019" w:tentative="1">
      <w:start w:val="1"/>
      <w:numFmt w:val="lowerLetter"/>
      <w:lvlText w:val="%8."/>
      <w:lvlJc w:val="left"/>
      <w:pPr>
        <w:ind w:left="5400" w:hanging="360"/>
      </w:pPr>
    </w:lvl>
    <w:lvl w:ilvl="8" w:tplc="04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E327015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3138FC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077F83"/>
    <w:multiLevelType w:val="hybridMultilevel"/>
    <w:tmpl w:val="A418B2E2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515421"/>
    <w:multiLevelType w:val="multilevel"/>
    <w:tmpl w:val="60A2934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A8105F9"/>
    <w:multiLevelType w:val="hybridMultilevel"/>
    <w:tmpl w:val="B570F85C"/>
    <w:lvl w:ilvl="0" w:tplc="04130015">
      <w:start w:val="1"/>
      <w:numFmt w:val="upperLetter"/>
      <w:lvlText w:val="%1."/>
      <w:lvlJc w:val="left"/>
      <w:pPr>
        <w:ind w:left="720" w:hanging="360"/>
      </w:p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510614"/>
    <w:multiLevelType w:val="multilevel"/>
    <w:tmpl w:val="9710AF10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1"/>
  </w:num>
  <w:num w:numId="5">
    <w:abstractNumId w:val="9"/>
  </w:num>
  <w:num w:numId="6">
    <w:abstractNumId w:val="0"/>
  </w:num>
  <w:num w:numId="7">
    <w:abstractNumId w:val="10"/>
  </w:num>
  <w:num w:numId="8">
    <w:abstractNumId w:val="7"/>
  </w:num>
  <w:num w:numId="9">
    <w:abstractNumId w:val="6"/>
  </w:num>
  <w:num w:numId="10">
    <w:abstractNumId w:val="8"/>
  </w:num>
  <w:num w:numId="11">
    <w:abstractNumId w:val="1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630"/>
    <w:rsid w:val="00006CFA"/>
    <w:rsid w:val="00030EB0"/>
    <w:rsid w:val="000465AA"/>
    <w:rsid w:val="000E2D98"/>
    <w:rsid w:val="00107AC9"/>
    <w:rsid w:val="001748DC"/>
    <w:rsid w:val="001A73A5"/>
    <w:rsid w:val="001C1BBC"/>
    <w:rsid w:val="001E0C07"/>
    <w:rsid w:val="001F1082"/>
    <w:rsid w:val="001F3E13"/>
    <w:rsid w:val="00212F28"/>
    <w:rsid w:val="002C335A"/>
    <w:rsid w:val="002F327E"/>
    <w:rsid w:val="0033133B"/>
    <w:rsid w:val="003465EB"/>
    <w:rsid w:val="00350439"/>
    <w:rsid w:val="003511BD"/>
    <w:rsid w:val="00391B20"/>
    <w:rsid w:val="0039392F"/>
    <w:rsid w:val="003E0017"/>
    <w:rsid w:val="003E24DD"/>
    <w:rsid w:val="003E6BB7"/>
    <w:rsid w:val="004140D9"/>
    <w:rsid w:val="004864FC"/>
    <w:rsid w:val="00494B1D"/>
    <w:rsid w:val="004A74A4"/>
    <w:rsid w:val="004A7F02"/>
    <w:rsid w:val="004C19B2"/>
    <w:rsid w:val="004E29C2"/>
    <w:rsid w:val="004E3087"/>
    <w:rsid w:val="00500B08"/>
    <w:rsid w:val="0050256C"/>
    <w:rsid w:val="00541B85"/>
    <w:rsid w:val="0056232B"/>
    <w:rsid w:val="00583A89"/>
    <w:rsid w:val="00583EC3"/>
    <w:rsid w:val="005C612E"/>
    <w:rsid w:val="005D3298"/>
    <w:rsid w:val="005D44DE"/>
    <w:rsid w:val="00623F8C"/>
    <w:rsid w:val="00653CF0"/>
    <w:rsid w:val="0068448D"/>
    <w:rsid w:val="006E041E"/>
    <w:rsid w:val="00701006"/>
    <w:rsid w:val="0075319A"/>
    <w:rsid w:val="007624D7"/>
    <w:rsid w:val="007B18B9"/>
    <w:rsid w:val="007D3879"/>
    <w:rsid w:val="007E5063"/>
    <w:rsid w:val="007E6384"/>
    <w:rsid w:val="0081622F"/>
    <w:rsid w:val="00877BA1"/>
    <w:rsid w:val="00887A61"/>
    <w:rsid w:val="008A5184"/>
    <w:rsid w:val="008B4402"/>
    <w:rsid w:val="008F1B05"/>
    <w:rsid w:val="008F3851"/>
    <w:rsid w:val="00922535"/>
    <w:rsid w:val="009250D3"/>
    <w:rsid w:val="00931B47"/>
    <w:rsid w:val="00945F33"/>
    <w:rsid w:val="00951EA7"/>
    <w:rsid w:val="00967630"/>
    <w:rsid w:val="009855B1"/>
    <w:rsid w:val="00991EE4"/>
    <w:rsid w:val="009A2073"/>
    <w:rsid w:val="009D4A2A"/>
    <w:rsid w:val="00A22E76"/>
    <w:rsid w:val="00A40B86"/>
    <w:rsid w:val="00A439FA"/>
    <w:rsid w:val="00A7562E"/>
    <w:rsid w:val="00A9213C"/>
    <w:rsid w:val="00AB5F1B"/>
    <w:rsid w:val="00AD1644"/>
    <w:rsid w:val="00B16487"/>
    <w:rsid w:val="00B7692A"/>
    <w:rsid w:val="00B9576A"/>
    <w:rsid w:val="00BA0864"/>
    <w:rsid w:val="00BE3D18"/>
    <w:rsid w:val="00C040A4"/>
    <w:rsid w:val="00C0431D"/>
    <w:rsid w:val="00C42BC4"/>
    <w:rsid w:val="00C47D4A"/>
    <w:rsid w:val="00C80573"/>
    <w:rsid w:val="00C872C5"/>
    <w:rsid w:val="00CA1B1F"/>
    <w:rsid w:val="00CB4464"/>
    <w:rsid w:val="00CF53E7"/>
    <w:rsid w:val="00D3359F"/>
    <w:rsid w:val="00D4641F"/>
    <w:rsid w:val="00D71BAD"/>
    <w:rsid w:val="00DA4086"/>
    <w:rsid w:val="00DB1E8F"/>
    <w:rsid w:val="00E01443"/>
    <w:rsid w:val="00E54795"/>
    <w:rsid w:val="00E662B6"/>
    <w:rsid w:val="00E86F3A"/>
    <w:rsid w:val="00EF6665"/>
    <w:rsid w:val="00F10690"/>
    <w:rsid w:val="00F33F06"/>
    <w:rsid w:val="00F37A90"/>
    <w:rsid w:val="00F4257D"/>
    <w:rsid w:val="00F52182"/>
    <w:rsid w:val="00FD418F"/>
    <w:rsid w:val="00FD42B5"/>
    <w:rsid w:val="00FE1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ACE705"/>
  <w15:docId w15:val="{A3653F46-EDB3-4E46-A58E-5995E90CD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59"/>
    <w:rsid w:val="007531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ntekst">
    <w:name w:val="Balloon Text"/>
    <w:basedOn w:val="Standaard"/>
    <w:link w:val="BallontekstChar"/>
    <w:uiPriority w:val="99"/>
    <w:semiHidden/>
    <w:unhideWhenUsed/>
    <w:rsid w:val="00F5218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F52182"/>
    <w:rPr>
      <w:rFonts w:ascii="Segoe UI" w:hAnsi="Segoe UI" w:cs="Segoe UI"/>
      <w:sz w:val="18"/>
      <w:szCs w:val="18"/>
    </w:rPr>
  </w:style>
  <w:style w:type="table" w:customStyle="1" w:styleId="Tabelraster1">
    <w:name w:val="Tabelraster1"/>
    <w:basedOn w:val="Standaardtabel"/>
    <w:next w:val="Tabelraster"/>
    <w:uiPriority w:val="59"/>
    <w:rsid w:val="004E308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nl-N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B957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B9576A"/>
  </w:style>
  <w:style w:type="paragraph" w:styleId="Voettekst">
    <w:name w:val="footer"/>
    <w:basedOn w:val="Standaard"/>
    <w:link w:val="VoettekstChar"/>
    <w:uiPriority w:val="99"/>
    <w:unhideWhenUsed/>
    <w:rsid w:val="00B9576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B9576A"/>
  </w:style>
  <w:style w:type="paragraph" w:styleId="Titel">
    <w:name w:val="Title"/>
    <w:basedOn w:val="Standaard"/>
    <w:next w:val="Standaard"/>
    <w:link w:val="TitelChar"/>
    <w:uiPriority w:val="10"/>
    <w:qFormat/>
    <w:rsid w:val="00B1648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B16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aragraph">
    <w:name w:val="paragraph"/>
    <w:basedOn w:val="Standaard"/>
    <w:rsid w:val="001C1B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nl-NL"/>
    </w:rPr>
  </w:style>
  <w:style w:type="character" w:customStyle="1" w:styleId="normaltextrun">
    <w:name w:val="normaltextrun"/>
    <w:basedOn w:val="Standaardalinea-lettertype"/>
    <w:rsid w:val="001C1BBC"/>
  </w:style>
  <w:style w:type="character" w:customStyle="1" w:styleId="spellingerror">
    <w:name w:val="spellingerror"/>
    <w:basedOn w:val="Standaardalinea-lettertype"/>
    <w:rsid w:val="001C1BBC"/>
  </w:style>
  <w:style w:type="character" w:customStyle="1" w:styleId="eop">
    <w:name w:val="eop"/>
    <w:basedOn w:val="Standaardalinea-lettertype"/>
    <w:rsid w:val="001C1BBC"/>
  </w:style>
  <w:style w:type="paragraph" w:styleId="Lijstalinea">
    <w:name w:val="List Paragraph"/>
    <w:basedOn w:val="Standaard"/>
    <w:uiPriority w:val="34"/>
    <w:qFormat/>
    <w:rsid w:val="00A9213C"/>
    <w:pPr>
      <w:ind w:left="720"/>
      <w:contextualSpacing/>
    </w:pPr>
  </w:style>
  <w:style w:type="paragraph" w:styleId="Geenafstand">
    <w:name w:val="No Spacing"/>
    <w:uiPriority w:val="1"/>
    <w:qFormat/>
    <w:rsid w:val="0092253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25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43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46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50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4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1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54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11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pna\ROC%20Mondriaan\Applicatie%20Ontwikkelaar%20-%20Templates\Lesmateriaal\Toets%20template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F4C2367EC8E8442F9013336EE5BB422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475F82AB-7EBD-471C-A7DD-955BD6538FA4}"/>
      </w:docPartPr>
      <w:docPartBody>
        <w:p w:rsidR="00700BEB" w:rsidRDefault="003F642E">
          <w:pPr>
            <w:pStyle w:val="F4C2367EC8E8442F9013336EE5BB4222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BC5626596B164B17BB439FCE6DB1A7C0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E73F4770-CF0B-4849-823D-37F18CB6640D}"/>
      </w:docPartPr>
      <w:docPartBody>
        <w:p w:rsidR="00700BEB" w:rsidRDefault="003F642E">
          <w:pPr>
            <w:pStyle w:val="BC5626596B164B17BB439FCE6DB1A7C0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73E0266286FC4690AA035EDE493CCF9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3EEA881F-7100-417E-A23E-4D5E1E4F8CD4}"/>
      </w:docPartPr>
      <w:docPartBody>
        <w:p w:rsidR="00700BEB" w:rsidRDefault="003F642E">
          <w:pPr>
            <w:pStyle w:val="73E0266286FC4690AA035EDE493CCF99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DD39D2809BA34EC990F1C0BC83AEBE6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5CB462F-71F2-4B6B-99FC-6F4C3E09BAB5}"/>
      </w:docPartPr>
      <w:docPartBody>
        <w:p w:rsidR="00700BEB" w:rsidRDefault="003F642E">
          <w:pPr>
            <w:pStyle w:val="DD39D2809BA34EC990F1C0BC83AEBE66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AC2B06B202A8469FB07979FBCBF6D344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746611E3-5518-4D64-AE32-25A61C07D86E}"/>
      </w:docPartPr>
      <w:docPartBody>
        <w:p w:rsidR="00700BEB" w:rsidRDefault="003F642E">
          <w:pPr>
            <w:pStyle w:val="AC2B06B202A8469FB07979FBCBF6D344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1625F55D46364A7BA64B74C726BAE2E2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D306F4C2-F25B-4064-B4FB-98627B63ED24}"/>
      </w:docPartPr>
      <w:docPartBody>
        <w:p w:rsidR="00700BEB" w:rsidRDefault="003F642E">
          <w:pPr>
            <w:pStyle w:val="1625F55D46364A7BA64B74C726BAE2E2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90E7B406AD7546258CCAB299A8A56813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B3AF8627-82A5-46D7-8E22-8377284F0135}"/>
      </w:docPartPr>
      <w:docPartBody>
        <w:p w:rsidR="00700BEB" w:rsidRDefault="003F642E">
          <w:pPr>
            <w:pStyle w:val="90E7B406AD7546258CCAB299A8A56813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1FE9880F352340198A394E902A7D4D4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A9C3EB5A-7203-48DF-8222-62539736A881}"/>
      </w:docPartPr>
      <w:docPartBody>
        <w:p w:rsidR="00700BEB" w:rsidRDefault="003F642E">
          <w:pPr>
            <w:pStyle w:val="1FE9880F352340198A394E902A7D4D4A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  <w:docPart>
      <w:docPartPr>
        <w:name w:val="62D21385D49C404185AEC41D47C3C2C9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889690E7-0C1A-475B-A228-7AFBB964A884}"/>
      </w:docPartPr>
      <w:docPartBody>
        <w:p w:rsidR="00700BEB" w:rsidRDefault="003F642E">
          <w:pPr>
            <w:pStyle w:val="62D21385D49C404185AEC41D47C3C2C9"/>
          </w:pPr>
          <w:r w:rsidRPr="00E17E89">
            <w:rPr>
              <w:rStyle w:val="Tekstvantijdelijkeaanduiding"/>
            </w:rPr>
            <w:t>Klik hier als u tekst wilt invoeren.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20000287" w:usb1="00000000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BEB"/>
    <w:rsid w:val="00176FB8"/>
    <w:rsid w:val="003F642E"/>
    <w:rsid w:val="004417F3"/>
    <w:rsid w:val="004C35F6"/>
    <w:rsid w:val="00533D0C"/>
    <w:rsid w:val="00625B53"/>
    <w:rsid w:val="00700BEB"/>
    <w:rsid w:val="00EC37B8"/>
    <w:rsid w:val="00F02864"/>
    <w:rsid w:val="00F514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nl-NL" w:eastAsia="nl-N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styleId="Tekstvantijdelijkeaanduiding">
    <w:name w:val="Placeholder Text"/>
    <w:basedOn w:val="Standaardalinea-lettertype"/>
    <w:uiPriority w:val="99"/>
    <w:semiHidden/>
    <w:rPr>
      <w:color w:val="808080"/>
    </w:rPr>
  </w:style>
  <w:style w:type="paragraph" w:customStyle="1" w:styleId="F4C2367EC8E8442F9013336EE5BB4222">
    <w:name w:val="F4C2367EC8E8442F9013336EE5BB4222"/>
  </w:style>
  <w:style w:type="paragraph" w:customStyle="1" w:styleId="BC5626596B164B17BB439FCE6DB1A7C0">
    <w:name w:val="BC5626596B164B17BB439FCE6DB1A7C0"/>
  </w:style>
  <w:style w:type="paragraph" w:customStyle="1" w:styleId="73E0266286FC4690AA035EDE493CCF99">
    <w:name w:val="73E0266286FC4690AA035EDE493CCF99"/>
  </w:style>
  <w:style w:type="paragraph" w:customStyle="1" w:styleId="DD39D2809BA34EC990F1C0BC83AEBE66">
    <w:name w:val="DD39D2809BA34EC990F1C0BC83AEBE66"/>
  </w:style>
  <w:style w:type="paragraph" w:customStyle="1" w:styleId="AC2B06B202A8469FB07979FBCBF6D344">
    <w:name w:val="AC2B06B202A8469FB07979FBCBF6D344"/>
  </w:style>
  <w:style w:type="paragraph" w:customStyle="1" w:styleId="1625F55D46364A7BA64B74C726BAE2E2">
    <w:name w:val="1625F55D46364A7BA64B74C726BAE2E2"/>
  </w:style>
  <w:style w:type="paragraph" w:customStyle="1" w:styleId="90E7B406AD7546258CCAB299A8A56813">
    <w:name w:val="90E7B406AD7546258CCAB299A8A56813"/>
  </w:style>
  <w:style w:type="paragraph" w:customStyle="1" w:styleId="1FE9880F352340198A394E902A7D4D4A">
    <w:name w:val="1FE9880F352340198A394E902A7D4D4A"/>
  </w:style>
  <w:style w:type="paragraph" w:customStyle="1" w:styleId="62D21385D49C404185AEC41D47C3C2C9">
    <w:name w:val="62D21385D49C404185AEC41D47C3C2C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3FD4E1C67A4E64E8A5EE45D21D6EE10" ma:contentTypeVersion="12" ma:contentTypeDescription="Een nieuw document maken." ma:contentTypeScope="" ma:versionID="82d3290972df2d5b86abb1db7f045619">
  <xsd:schema xmlns:xsd="http://www.w3.org/2001/XMLSchema" xmlns:xs="http://www.w3.org/2001/XMLSchema" xmlns:p="http://schemas.microsoft.com/office/2006/metadata/properties" xmlns:ns2="a95f19fb-cad5-4f59-9d9d-bfe7d2b05f17" xmlns:ns3="73dbb10f-d65e-4026-aa5c-544c0db9c1ca" targetNamespace="http://schemas.microsoft.com/office/2006/metadata/properties" ma:root="true" ma:fieldsID="0c56d6ac3285e549b692981bf1a1495c" ns2:_="" ns3:_="">
    <xsd:import namespace="a95f19fb-cad5-4f59-9d9d-bfe7d2b05f17"/>
    <xsd:import namespace="73dbb10f-d65e-4026-aa5c-544c0db9c1c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95f19fb-cad5-4f59-9d9d-bfe7d2b05f1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dbb10f-d65e-4026-aa5c-544c0db9c1c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Gedeeld met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Gedeeld met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ou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1B13DC4-EFFE-42F6-821E-3B2EBFABC9A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D7E851D-2DFD-4007-8AB3-11571C8900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95f19fb-cad5-4f59-9d9d-bfe7d2b05f17"/>
    <ds:schemaRef ds:uri="73dbb10f-d65e-4026-aa5c-544c0db9c1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84FE96-CB60-4249-A5B8-07D5141FB8D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Toets template</Template>
  <TotalTime>22</TotalTime>
  <Pages>7</Pages>
  <Words>659</Words>
  <Characters>3625</Characters>
  <Application>Microsoft Office Word</Application>
  <DocSecurity>0</DocSecurity>
  <Lines>30</Lines>
  <Paragraphs>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Sapna Bechoe</dc:creator>
  <cp:lastModifiedBy>Willems, Z.</cp:lastModifiedBy>
  <cp:revision>14</cp:revision>
  <cp:lastPrinted>2017-11-20T07:47:00Z</cp:lastPrinted>
  <dcterms:created xsi:type="dcterms:W3CDTF">2021-02-10T20:20:00Z</dcterms:created>
  <dcterms:modified xsi:type="dcterms:W3CDTF">2021-02-11T21:01:00Z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0x010100B3FD4E1C67A4E64E8A5EE45D21D6EE10</vt:lpwstr>
  </property>
</Properties>
</file>